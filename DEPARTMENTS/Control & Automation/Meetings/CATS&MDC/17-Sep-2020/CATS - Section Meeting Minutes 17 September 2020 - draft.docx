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702" w:type="pct"/>
        <w:tblInd w:w="-88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24"/>
        <w:gridCol w:w="2232"/>
        <w:gridCol w:w="773"/>
        <w:gridCol w:w="1455"/>
        <w:gridCol w:w="1948"/>
        <w:gridCol w:w="576"/>
        <w:gridCol w:w="1792"/>
        <w:gridCol w:w="3061"/>
      </w:tblGrid>
      <w:tr w:rsidR="000B023E" w:rsidRPr="000B023E" w14:paraId="366C7380" w14:textId="77777777" w:rsidTr="002D6568">
        <w:trPr>
          <w:trHeight w:val="580"/>
        </w:trPr>
        <w:tc>
          <w:tcPr>
            <w:tcW w:w="5000" w:type="pct"/>
            <w:gridSpan w:val="8"/>
            <w:shd w:val="clear" w:color="auto" w:fill="auto"/>
            <w:vAlign w:val="center"/>
          </w:tcPr>
          <w:p w14:paraId="4AFF1243" w14:textId="77777777" w:rsidR="000B023E" w:rsidRPr="00B424F2" w:rsidRDefault="000B023E" w:rsidP="004A61AF">
            <w:pPr>
              <w:spacing w:after="0"/>
              <w:jc w:val="center"/>
              <w:outlineLvl w:val="0"/>
              <w:rPr>
                <w:rFonts w:ascii="Arial" w:hAnsi="Arial" w:cs="Arial"/>
                <w:bCs/>
                <w:color w:val="0000FF"/>
                <w:kern w:val="28"/>
                <w:lang w:val="en-GB" w:eastAsia="en-GB"/>
              </w:rPr>
            </w:pPr>
            <w:bookmarkStart w:id="0" w:name="_GoBack"/>
            <w:bookmarkEnd w:id="0"/>
            <w:r w:rsidRPr="000B023E">
              <w:rPr>
                <w:rFonts w:ascii="Arial" w:hAnsi="Arial" w:cs="Arial"/>
                <w:b/>
                <w:bCs/>
                <w:kern w:val="28"/>
                <w:sz w:val="32"/>
                <w:szCs w:val="32"/>
                <w:lang w:val="en-GB" w:eastAsia="en-GB"/>
              </w:rPr>
              <w:br w:type="page"/>
            </w:r>
            <w:r w:rsidRPr="00C30C0D">
              <w:rPr>
                <w:rFonts w:ascii="Arial" w:hAnsi="Arial" w:cs="Arial"/>
                <w:b/>
                <w:bCs/>
                <w:kern w:val="28"/>
                <w:lang w:val="en-GB" w:eastAsia="en-GB"/>
              </w:rPr>
              <w:t>Meeting Name</w:t>
            </w:r>
            <w:r w:rsidRPr="00C30C0D">
              <w:rPr>
                <w:rFonts w:ascii="Arial" w:hAnsi="Arial" w:cs="Arial"/>
                <w:b/>
                <w:bCs/>
                <w:kern w:val="28"/>
                <w:sz w:val="32"/>
                <w:szCs w:val="32"/>
                <w:lang w:val="en-GB" w:eastAsia="en-GB"/>
              </w:rPr>
              <w:t xml:space="preserve">: </w:t>
            </w:r>
            <w:r w:rsidR="004A61AF">
              <w:rPr>
                <w:rFonts w:ascii="Arial" w:hAnsi="Arial" w:cs="Arial"/>
                <w:bCs/>
                <w:color w:val="0000CC"/>
                <w:kern w:val="28"/>
                <w:lang w:val="en-GB" w:eastAsia="en-GB"/>
              </w:rPr>
              <w:t xml:space="preserve">CATS </w:t>
            </w:r>
            <w:r w:rsidR="00FD10A6">
              <w:rPr>
                <w:rFonts w:ascii="Arial" w:hAnsi="Arial" w:cs="Arial"/>
                <w:bCs/>
                <w:color w:val="0000CC"/>
                <w:kern w:val="28"/>
                <w:lang w:val="en-GB" w:eastAsia="en-GB"/>
              </w:rPr>
              <w:t xml:space="preserve">and MDC </w:t>
            </w:r>
            <w:r w:rsidR="004A61AF">
              <w:rPr>
                <w:rFonts w:ascii="Arial" w:hAnsi="Arial" w:cs="Arial"/>
                <w:bCs/>
                <w:color w:val="0000CC"/>
                <w:kern w:val="28"/>
                <w:lang w:val="en-GB" w:eastAsia="en-GB"/>
              </w:rPr>
              <w:t>Section Meeting</w:t>
            </w:r>
          </w:p>
        </w:tc>
      </w:tr>
      <w:tr w:rsidR="00FB4622" w:rsidRPr="00ED079F" w14:paraId="06484C1A" w14:textId="77777777" w:rsidTr="002D6568">
        <w:tc>
          <w:tcPr>
            <w:tcW w:w="990" w:type="pct"/>
            <w:shd w:val="clear" w:color="auto" w:fill="F2F2F2"/>
          </w:tcPr>
          <w:p w14:paraId="7997C333" w14:textId="77777777" w:rsidR="000B023E" w:rsidRPr="00ED079F" w:rsidRDefault="000B023E" w:rsidP="000B023E">
            <w:pPr>
              <w:spacing w:after="0"/>
              <w:rPr>
                <w:rFonts w:ascii="Arial" w:hAnsi="Arial"/>
                <w:b/>
                <w:lang w:val="en-GB"/>
              </w:rPr>
            </w:pPr>
            <w:r w:rsidRPr="00ED079F">
              <w:rPr>
                <w:rFonts w:ascii="Arial" w:hAnsi="Arial"/>
                <w:b/>
                <w:lang w:val="en-GB"/>
              </w:rPr>
              <w:t xml:space="preserve">Date: </w:t>
            </w:r>
          </w:p>
        </w:tc>
        <w:tc>
          <w:tcPr>
            <w:tcW w:w="1018" w:type="pct"/>
            <w:gridSpan w:val="2"/>
            <w:shd w:val="clear" w:color="auto" w:fill="F2F2F2"/>
          </w:tcPr>
          <w:p w14:paraId="4E28633A" w14:textId="77777777" w:rsidR="000B023E" w:rsidRPr="00ED079F" w:rsidRDefault="000B023E" w:rsidP="000B023E">
            <w:pPr>
              <w:spacing w:after="0"/>
              <w:rPr>
                <w:rFonts w:ascii="Arial" w:hAnsi="Arial"/>
                <w:b/>
                <w:lang w:val="en-GB"/>
              </w:rPr>
            </w:pPr>
            <w:r w:rsidRPr="00ED079F">
              <w:rPr>
                <w:rFonts w:ascii="Arial" w:hAnsi="Arial"/>
                <w:b/>
                <w:lang w:val="en-GB"/>
              </w:rPr>
              <w:t>Time:</w:t>
            </w:r>
          </w:p>
        </w:tc>
        <w:tc>
          <w:tcPr>
            <w:tcW w:w="1348" w:type="pct"/>
            <w:gridSpan w:val="3"/>
            <w:shd w:val="clear" w:color="auto" w:fill="F2F2F2"/>
          </w:tcPr>
          <w:p w14:paraId="7E7390E4" w14:textId="77777777" w:rsidR="000B023E" w:rsidRPr="00ED079F" w:rsidRDefault="000B023E" w:rsidP="000B023E">
            <w:pPr>
              <w:spacing w:after="0"/>
              <w:rPr>
                <w:rFonts w:ascii="Arial" w:hAnsi="Arial"/>
                <w:b/>
                <w:lang w:val="en-GB"/>
              </w:rPr>
            </w:pPr>
            <w:r w:rsidRPr="00ED079F">
              <w:rPr>
                <w:rFonts w:ascii="Arial" w:hAnsi="Arial"/>
                <w:b/>
                <w:lang w:val="en-GB"/>
              </w:rPr>
              <w:t xml:space="preserve">Venue: </w:t>
            </w:r>
          </w:p>
        </w:tc>
        <w:tc>
          <w:tcPr>
            <w:tcW w:w="1644" w:type="pct"/>
            <w:gridSpan w:val="2"/>
            <w:shd w:val="clear" w:color="auto" w:fill="F2F2F2"/>
          </w:tcPr>
          <w:p w14:paraId="328A7F74" w14:textId="77777777" w:rsidR="000B023E" w:rsidRPr="00ED079F" w:rsidRDefault="000B023E" w:rsidP="00875188">
            <w:pPr>
              <w:spacing w:after="0"/>
              <w:rPr>
                <w:rFonts w:ascii="Arial" w:hAnsi="Arial"/>
                <w:b/>
                <w:lang w:val="en-GB"/>
              </w:rPr>
            </w:pPr>
            <w:r w:rsidRPr="00ED079F">
              <w:rPr>
                <w:rFonts w:ascii="Arial" w:hAnsi="Arial"/>
                <w:b/>
                <w:lang w:val="en-GB"/>
              </w:rPr>
              <w:t xml:space="preserve">Meeting No.: </w:t>
            </w:r>
          </w:p>
        </w:tc>
      </w:tr>
      <w:tr w:rsidR="00FB4622" w:rsidRPr="00ED079F" w14:paraId="4A0A17D5" w14:textId="77777777" w:rsidTr="002D6568">
        <w:tc>
          <w:tcPr>
            <w:tcW w:w="990" w:type="pct"/>
            <w:tcBorders>
              <w:bottom w:val="single" w:sz="6" w:space="0" w:color="auto"/>
            </w:tcBorders>
          </w:tcPr>
          <w:p w14:paraId="1E9C3573" w14:textId="4C817008" w:rsidR="000B023E" w:rsidRPr="00ED079F" w:rsidRDefault="00256830" w:rsidP="000B023E">
            <w:pPr>
              <w:tabs>
                <w:tab w:val="center" w:pos="4320"/>
                <w:tab w:val="right" w:pos="8640"/>
              </w:tabs>
              <w:spacing w:after="0"/>
              <w:ind w:left="372"/>
              <w:rPr>
                <w:rFonts w:ascii="Arial" w:hAnsi="Arial"/>
                <w:bCs/>
                <w:color w:val="0000CC"/>
                <w:lang w:val="en-GB"/>
              </w:rPr>
            </w:pPr>
            <w:r>
              <w:rPr>
                <w:rFonts w:ascii="Arial" w:hAnsi="Arial"/>
                <w:bCs/>
                <w:color w:val="0000CC"/>
                <w:lang w:val="en-GB"/>
              </w:rPr>
              <w:t xml:space="preserve"> </w:t>
            </w:r>
            <w:r w:rsidR="005B72C1">
              <w:rPr>
                <w:rFonts w:ascii="Arial" w:hAnsi="Arial"/>
                <w:bCs/>
                <w:color w:val="0000CC"/>
                <w:lang w:val="en-GB"/>
              </w:rPr>
              <w:t>17</w:t>
            </w:r>
            <w:r w:rsidR="00E007CB">
              <w:rPr>
                <w:rFonts w:ascii="Arial" w:hAnsi="Arial"/>
                <w:bCs/>
                <w:color w:val="0000CC"/>
                <w:lang w:val="en-GB"/>
              </w:rPr>
              <w:t xml:space="preserve"> </w:t>
            </w:r>
            <w:r w:rsidR="005B72C1">
              <w:rPr>
                <w:rFonts w:ascii="Arial" w:hAnsi="Arial"/>
                <w:bCs/>
                <w:color w:val="0000CC"/>
                <w:lang w:val="en-GB"/>
              </w:rPr>
              <w:t xml:space="preserve">September </w:t>
            </w:r>
            <w:r w:rsidR="00FA10CE">
              <w:rPr>
                <w:rFonts w:ascii="Arial" w:hAnsi="Arial"/>
                <w:bCs/>
                <w:color w:val="0000CC"/>
                <w:lang w:val="en-GB"/>
              </w:rPr>
              <w:t>2020</w:t>
            </w:r>
          </w:p>
          <w:p w14:paraId="69BB3280" w14:textId="77777777" w:rsidR="00ED4348" w:rsidRPr="00ED079F" w:rsidRDefault="00ED4348" w:rsidP="000B023E">
            <w:pPr>
              <w:tabs>
                <w:tab w:val="center" w:pos="4320"/>
                <w:tab w:val="right" w:pos="8640"/>
              </w:tabs>
              <w:spacing w:after="0"/>
              <w:ind w:left="372"/>
              <w:rPr>
                <w:rFonts w:ascii="Arial" w:hAnsi="Arial"/>
                <w:bCs/>
                <w:color w:val="0000CC"/>
                <w:lang w:val="en-GB"/>
              </w:rPr>
            </w:pPr>
          </w:p>
        </w:tc>
        <w:tc>
          <w:tcPr>
            <w:tcW w:w="1018" w:type="pct"/>
            <w:gridSpan w:val="2"/>
            <w:tcBorders>
              <w:bottom w:val="single" w:sz="6" w:space="0" w:color="auto"/>
            </w:tcBorders>
          </w:tcPr>
          <w:p w14:paraId="4D8D3B68" w14:textId="77777777" w:rsidR="000B023E" w:rsidRPr="00ED079F" w:rsidRDefault="00256830" w:rsidP="00E77BF0">
            <w:pPr>
              <w:spacing w:after="0"/>
              <w:rPr>
                <w:rFonts w:ascii="Arial" w:hAnsi="Arial"/>
                <w:bCs/>
                <w:color w:val="0000CC"/>
                <w:lang w:val="en-GB"/>
              </w:rPr>
            </w:pPr>
            <w:r>
              <w:rPr>
                <w:rFonts w:ascii="Arial" w:hAnsi="Arial"/>
                <w:bCs/>
                <w:color w:val="0000CC"/>
                <w:lang w:val="en-GB"/>
              </w:rPr>
              <w:t>0</w:t>
            </w:r>
            <w:r w:rsidR="00E007CB">
              <w:rPr>
                <w:rFonts w:ascii="Arial" w:hAnsi="Arial"/>
                <w:bCs/>
                <w:color w:val="0000CC"/>
                <w:lang w:val="en-GB"/>
              </w:rPr>
              <w:t>8</w:t>
            </w:r>
            <w:r w:rsidR="00EE371B">
              <w:rPr>
                <w:rFonts w:ascii="Arial" w:hAnsi="Arial"/>
                <w:bCs/>
                <w:color w:val="0000CC"/>
                <w:lang w:val="en-GB"/>
              </w:rPr>
              <w:t>:</w:t>
            </w:r>
            <w:r w:rsidR="00E007CB">
              <w:rPr>
                <w:rFonts w:ascii="Arial" w:hAnsi="Arial"/>
                <w:bCs/>
                <w:color w:val="0000CC"/>
                <w:lang w:val="en-GB"/>
              </w:rPr>
              <w:t>3</w:t>
            </w:r>
            <w:r w:rsidR="007C30CE">
              <w:rPr>
                <w:rFonts w:ascii="Arial" w:hAnsi="Arial"/>
                <w:bCs/>
                <w:color w:val="0000CC"/>
                <w:lang w:val="en-GB"/>
              </w:rPr>
              <w:t>0-1</w:t>
            </w:r>
            <w:r w:rsidR="00E77BF0">
              <w:rPr>
                <w:rFonts w:ascii="Arial" w:hAnsi="Arial"/>
                <w:bCs/>
                <w:color w:val="0000CC"/>
                <w:lang w:val="en-GB"/>
              </w:rPr>
              <w:t>2</w:t>
            </w:r>
            <w:r w:rsidR="007C30CE">
              <w:rPr>
                <w:rFonts w:ascii="Arial" w:hAnsi="Arial"/>
                <w:bCs/>
                <w:color w:val="0000CC"/>
                <w:lang w:val="en-GB"/>
              </w:rPr>
              <w:t>:00</w:t>
            </w:r>
          </w:p>
        </w:tc>
        <w:tc>
          <w:tcPr>
            <w:tcW w:w="1348" w:type="pct"/>
            <w:gridSpan w:val="3"/>
            <w:tcBorders>
              <w:bottom w:val="single" w:sz="6" w:space="0" w:color="auto"/>
            </w:tcBorders>
            <w:shd w:val="clear" w:color="auto" w:fill="auto"/>
          </w:tcPr>
          <w:p w14:paraId="3E2CD5A1" w14:textId="77777777" w:rsidR="000B023E" w:rsidRPr="00ED079F" w:rsidRDefault="00FA10CE" w:rsidP="000B023E">
            <w:pPr>
              <w:spacing w:after="0"/>
              <w:rPr>
                <w:rFonts w:ascii="Arial" w:hAnsi="Arial"/>
                <w:bCs/>
                <w:color w:val="0000CC"/>
                <w:lang w:val="en-GB"/>
              </w:rPr>
            </w:pPr>
            <w:r>
              <w:rPr>
                <w:rFonts w:ascii="Arial" w:hAnsi="Arial"/>
                <w:bCs/>
                <w:color w:val="0000CC"/>
                <w:lang w:val="en-GB"/>
              </w:rPr>
              <w:t>Microsoft Teams</w:t>
            </w:r>
            <w:r w:rsidR="00C3551D">
              <w:rPr>
                <w:rFonts w:ascii="Arial" w:hAnsi="Arial"/>
                <w:bCs/>
                <w:color w:val="0000CC"/>
                <w:lang w:val="en-GB"/>
              </w:rPr>
              <w:t xml:space="preserve"> Boardroom</w:t>
            </w:r>
          </w:p>
        </w:tc>
        <w:tc>
          <w:tcPr>
            <w:tcW w:w="1644" w:type="pct"/>
            <w:gridSpan w:val="2"/>
            <w:tcBorders>
              <w:bottom w:val="single" w:sz="6" w:space="0" w:color="auto"/>
            </w:tcBorders>
            <w:shd w:val="clear" w:color="auto" w:fill="auto"/>
          </w:tcPr>
          <w:p w14:paraId="590C5AF4" w14:textId="631C55BB" w:rsidR="000B023E" w:rsidRPr="00875188" w:rsidRDefault="00FC4641" w:rsidP="005B72C1">
            <w:pPr>
              <w:spacing w:after="0"/>
              <w:rPr>
                <w:rFonts w:ascii="Arial" w:hAnsi="Arial"/>
                <w:bCs/>
                <w:color w:val="0000FF"/>
                <w:lang w:val="en-GB"/>
              </w:rPr>
            </w:pPr>
            <w:r>
              <w:rPr>
                <w:rFonts w:ascii="Arial" w:hAnsi="Arial"/>
                <w:b/>
                <w:color w:val="0000CC"/>
                <w:lang w:val="en-GB"/>
              </w:rPr>
              <w:t>0</w:t>
            </w:r>
            <w:r w:rsidR="005B72C1">
              <w:rPr>
                <w:rFonts w:ascii="Arial" w:hAnsi="Arial"/>
                <w:b/>
                <w:color w:val="0000CC"/>
                <w:lang w:val="en-GB"/>
              </w:rPr>
              <w:t>5</w:t>
            </w:r>
            <w:r w:rsidR="00875188" w:rsidRPr="00554B6E">
              <w:rPr>
                <w:rFonts w:ascii="Arial" w:hAnsi="Arial"/>
                <w:b/>
                <w:color w:val="0000CC"/>
                <w:lang w:val="en-GB"/>
              </w:rPr>
              <w:t>/20</w:t>
            </w:r>
            <w:r w:rsidR="00FA10CE">
              <w:rPr>
                <w:rFonts w:ascii="Arial" w:hAnsi="Arial"/>
                <w:b/>
                <w:color w:val="0000CC"/>
                <w:lang w:val="en-GB"/>
              </w:rPr>
              <w:t>20</w:t>
            </w:r>
          </w:p>
        </w:tc>
      </w:tr>
      <w:tr w:rsidR="00C3551D" w:rsidRPr="00CB7895" w14:paraId="6083133A" w14:textId="77777777" w:rsidTr="002D656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5000" w:type="pct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C0C0C" w:fill="FFFFFF"/>
          </w:tcPr>
          <w:p w14:paraId="00413461" w14:textId="77777777" w:rsidR="00C3551D" w:rsidRPr="00CB7895" w:rsidRDefault="00C3551D" w:rsidP="007B70B4">
            <w:pPr>
              <w:pStyle w:val="ParaAttribute2"/>
              <w:spacing w:line="360" w:lineRule="auto"/>
              <w:rPr>
                <w:rFonts w:ascii="Arial" w:hAnsi="Arial" w:cs="Arial"/>
                <w:b/>
                <w:color w:val="FFFFFF"/>
                <w:sz w:val="24"/>
                <w:szCs w:val="24"/>
              </w:rPr>
            </w:pPr>
            <w:r w:rsidRPr="00CB7895">
              <w:rPr>
                <w:rStyle w:val="CharAttribute17"/>
                <w:rFonts w:eastAsia="Batang" w:hAnsi="Arial" w:cs="Arial"/>
                <w:szCs w:val="24"/>
              </w:rPr>
              <w:t>Attendance</w:t>
            </w:r>
          </w:p>
        </w:tc>
      </w:tr>
      <w:tr w:rsidR="00C3551D" w:rsidRPr="00CB7895" w14:paraId="6BF6ED4B" w14:textId="77777777" w:rsidTr="002D656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99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85756F" w14:textId="77777777" w:rsidR="00C3551D" w:rsidRPr="00CB7895" w:rsidRDefault="00C3551D" w:rsidP="007B70B4">
            <w:pPr>
              <w:pStyle w:val="ParaAttribute5"/>
              <w:spacing w:line="360" w:lineRule="auto"/>
              <w:rPr>
                <w:rFonts w:ascii="Arial" w:hAnsi="Arial" w:cs="Arial"/>
                <w:b/>
              </w:rPr>
            </w:pPr>
            <w:r w:rsidRPr="00CB7895">
              <w:rPr>
                <w:rStyle w:val="CharAttribute14"/>
                <w:rFonts w:eastAsia="Batang" w:hAnsi="Arial" w:cs="Arial"/>
              </w:rPr>
              <w:t>Name</w:t>
            </w:r>
          </w:p>
        </w:tc>
        <w:tc>
          <w:tcPr>
            <w:tcW w:w="75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F6F19F" w14:textId="77777777" w:rsidR="00C3551D" w:rsidRPr="00CB7895" w:rsidRDefault="00C3551D" w:rsidP="007B70B4">
            <w:pPr>
              <w:pStyle w:val="ParaAttribute5"/>
              <w:spacing w:line="360" w:lineRule="auto"/>
              <w:rPr>
                <w:rFonts w:ascii="Arial" w:hAnsi="Arial" w:cs="Arial"/>
                <w:b/>
              </w:rPr>
            </w:pPr>
            <w:r w:rsidRPr="00CB7895">
              <w:rPr>
                <w:rStyle w:val="CharAttribute14"/>
                <w:rFonts w:eastAsia="Batang" w:hAnsi="Arial" w:cs="Arial"/>
              </w:rPr>
              <w:t>Telephone</w:t>
            </w:r>
          </w:p>
        </w:tc>
        <w:tc>
          <w:tcPr>
            <w:tcW w:w="755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A059D8" w14:textId="77777777" w:rsidR="00C3551D" w:rsidRPr="00CB7895" w:rsidRDefault="00C3551D" w:rsidP="007B70B4">
            <w:pPr>
              <w:pStyle w:val="ParaAttribute5"/>
              <w:spacing w:line="360" w:lineRule="auto"/>
              <w:rPr>
                <w:rFonts w:ascii="Arial" w:hAnsi="Arial" w:cs="Arial"/>
                <w:b/>
              </w:rPr>
            </w:pPr>
            <w:r w:rsidRPr="00CB7895">
              <w:rPr>
                <w:rStyle w:val="CharAttribute14"/>
                <w:rFonts w:eastAsia="Batang" w:hAnsi="Arial" w:cs="Arial"/>
              </w:rPr>
              <w:t>Region/Company</w:t>
            </w:r>
          </w:p>
        </w:tc>
        <w:tc>
          <w:tcPr>
            <w:tcW w:w="66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A3A1B0" w14:textId="77777777" w:rsidR="00C3551D" w:rsidRPr="00CB7895" w:rsidRDefault="00C3551D" w:rsidP="007B70B4">
            <w:pPr>
              <w:pStyle w:val="ParaAttribute5"/>
              <w:spacing w:line="360" w:lineRule="auto"/>
              <w:rPr>
                <w:rFonts w:ascii="Arial" w:hAnsi="Arial" w:cs="Arial"/>
                <w:b/>
              </w:rPr>
            </w:pPr>
            <w:r w:rsidRPr="00CB7895">
              <w:rPr>
                <w:rStyle w:val="CharAttribute14"/>
                <w:rFonts w:eastAsia="Batang" w:hAnsi="Arial" w:cs="Arial"/>
              </w:rPr>
              <w:t xml:space="preserve">Initials </w:t>
            </w:r>
          </w:p>
        </w:tc>
        <w:tc>
          <w:tcPr>
            <w:tcW w:w="802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7EBE32" w14:textId="77777777" w:rsidR="00C3551D" w:rsidRPr="00CB7895" w:rsidRDefault="00C3551D" w:rsidP="007B70B4">
            <w:pPr>
              <w:pStyle w:val="ParaAttribute5"/>
              <w:spacing w:line="360" w:lineRule="auto"/>
              <w:rPr>
                <w:rFonts w:ascii="Arial" w:hAnsi="Arial" w:cs="Arial"/>
                <w:b/>
              </w:rPr>
            </w:pPr>
            <w:r w:rsidRPr="00CB7895">
              <w:rPr>
                <w:rStyle w:val="CharAttribute14"/>
                <w:rFonts w:eastAsia="Batang" w:hAnsi="Arial" w:cs="Arial"/>
              </w:rPr>
              <w:t xml:space="preserve">Present </w:t>
            </w:r>
            <w:r w:rsidR="00623FA7">
              <w:rPr>
                <w:rStyle w:val="CharAttribute14"/>
                <w:rFonts w:eastAsia="Batang" w:hAnsi="Arial" w:cs="Arial"/>
              </w:rPr>
              <w:t>X</w:t>
            </w:r>
          </w:p>
        </w:tc>
        <w:tc>
          <w:tcPr>
            <w:tcW w:w="103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535529" w14:textId="77777777" w:rsidR="00C3551D" w:rsidRPr="00CB7895" w:rsidRDefault="00C3551D" w:rsidP="007B70B4">
            <w:pPr>
              <w:pStyle w:val="ParaAttribute5"/>
              <w:spacing w:line="360" w:lineRule="auto"/>
              <w:rPr>
                <w:rFonts w:ascii="Arial" w:hAnsi="Arial" w:cs="Arial"/>
                <w:b/>
              </w:rPr>
            </w:pPr>
            <w:r w:rsidRPr="00CB7895">
              <w:rPr>
                <w:rStyle w:val="CharAttribute14"/>
                <w:rFonts w:eastAsia="Batang" w:hAnsi="Arial" w:cs="Arial"/>
              </w:rPr>
              <w:t>Apologies</w:t>
            </w:r>
          </w:p>
        </w:tc>
      </w:tr>
      <w:tr w:rsidR="00C3551D" w:rsidRPr="00CB7895" w14:paraId="42A43963" w14:textId="77777777" w:rsidTr="002D656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99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FA498F" w14:textId="77777777" w:rsidR="00C3551D" w:rsidRPr="00CB7895" w:rsidRDefault="00C3551D" w:rsidP="007B70B4">
            <w:pPr>
              <w:pStyle w:val="ParaAttribute1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Billy Petzer</w:t>
            </w:r>
            <w:r w:rsidR="00504F47">
              <w:rPr>
                <w:rFonts w:ascii="Arial" w:hAnsi="Arial" w:cs="Arial"/>
                <w:color w:val="000000"/>
                <w:sz w:val="18"/>
                <w:szCs w:val="18"/>
              </w:rPr>
              <w:t xml:space="preserve"> (BP)</w:t>
            </w:r>
          </w:p>
        </w:tc>
        <w:tc>
          <w:tcPr>
            <w:tcW w:w="75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E4E1C4" w14:textId="77777777" w:rsidR="00C3551D" w:rsidRPr="00CB7895" w:rsidRDefault="0034383C" w:rsidP="007B70B4">
            <w:pPr>
              <w:pStyle w:val="ParaAttribute2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0</w:t>
            </w:r>
            <w:r w:rsidR="00C3551D">
              <w:rPr>
                <w:rFonts w:ascii="Arial" w:hAnsi="Arial" w:cs="Arial"/>
                <w:color w:val="000000"/>
              </w:rPr>
              <w:t>728412170</w:t>
            </w:r>
          </w:p>
        </w:tc>
        <w:tc>
          <w:tcPr>
            <w:tcW w:w="755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B60EEB" w14:textId="77777777" w:rsidR="00C3551D" w:rsidRPr="00CB7895" w:rsidRDefault="00C3551D" w:rsidP="007B70B4">
            <w:pPr>
              <w:pStyle w:val="ParaAttribute2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PTM&amp;C</w:t>
            </w:r>
          </w:p>
        </w:tc>
        <w:tc>
          <w:tcPr>
            <w:tcW w:w="66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672ACF" w14:textId="77777777" w:rsidR="00C3551D" w:rsidRPr="00CB7895" w:rsidRDefault="00C3551D" w:rsidP="007B70B4">
            <w:pPr>
              <w:pStyle w:val="ParaAttribute11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BP</w:t>
            </w:r>
          </w:p>
        </w:tc>
        <w:tc>
          <w:tcPr>
            <w:tcW w:w="802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E20E16" w14:textId="77777777" w:rsidR="00C3551D" w:rsidRPr="00CB7895" w:rsidRDefault="009441F9" w:rsidP="007B70B4">
            <w:pPr>
              <w:pStyle w:val="ParaAttribute12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103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430F06" w14:textId="77777777" w:rsidR="00C3551D" w:rsidRPr="00CB7895" w:rsidRDefault="00C3551D" w:rsidP="007B70B4">
            <w:pPr>
              <w:pStyle w:val="ParaAttribute2"/>
              <w:spacing w:line="360" w:lineRule="auto"/>
              <w:rPr>
                <w:rFonts w:ascii="Arial" w:hAnsi="Arial" w:cs="Arial"/>
              </w:rPr>
            </w:pPr>
          </w:p>
        </w:tc>
      </w:tr>
      <w:tr w:rsidR="00C3551D" w:rsidRPr="00CB7895" w14:paraId="38DB5248" w14:textId="77777777" w:rsidTr="002D656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99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3A6D7F" w14:textId="77777777" w:rsidR="00C3551D" w:rsidRPr="00CB7895" w:rsidRDefault="00C3551D" w:rsidP="007B70B4">
            <w:pPr>
              <w:pStyle w:val="ParaAttribute1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Dumisani Gojela</w:t>
            </w:r>
            <w:r w:rsidR="00504F47">
              <w:rPr>
                <w:rFonts w:ascii="Arial" w:hAnsi="Arial" w:cs="Arial"/>
                <w:color w:val="000000"/>
                <w:sz w:val="18"/>
                <w:szCs w:val="18"/>
              </w:rPr>
              <w:t xml:space="preserve"> (DG)</w:t>
            </w:r>
          </w:p>
        </w:tc>
        <w:tc>
          <w:tcPr>
            <w:tcW w:w="75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877582" w14:textId="77777777" w:rsidR="00C3551D" w:rsidRPr="00CB7895" w:rsidRDefault="0034383C" w:rsidP="007B70B4">
            <w:pPr>
              <w:pStyle w:val="ParaAttribute2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0</w:t>
            </w:r>
            <w:r w:rsidR="00C3551D">
              <w:rPr>
                <w:rFonts w:ascii="Arial" w:hAnsi="Arial" w:cs="Arial"/>
                <w:color w:val="000000"/>
              </w:rPr>
              <w:t>848403305</w:t>
            </w:r>
          </w:p>
        </w:tc>
        <w:tc>
          <w:tcPr>
            <w:tcW w:w="755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B3C3EF" w14:textId="77777777" w:rsidR="00C3551D" w:rsidRPr="00CB7895" w:rsidRDefault="00C3551D" w:rsidP="007B70B4">
            <w:pPr>
              <w:pStyle w:val="ParaAttribute2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PTM&amp;C</w:t>
            </w:r>
          </w:p>
        </w:tc>
        <w:tc>
          <w:tcPr>
            <w:tcW w:w="66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707B25" w14:textId="77777777" w:rsidR="00C3551D" w:rsidRPr="00CB7895" w:rsidRDefault="00C3551D" w:rsidP="007B70B4">
            <w:pPr>
              <w:pStyle w:val="ParaAttribute11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DG</w:t>
            </w:r>
          </w:p>
        </w:tc>
        <w:tc>
          <w:tcPr>
            <w:tcW w:w="802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3113AF" w14:textId="77777777" w:rsidR="00C3551D" w:rsidRPr="00CB7895" w:rsidRDefault="009441F9" w:rsidP="007B70B4">
            <w:pPr>
              <w:pStyle w:val="ParaAttribute12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103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CCE0DC" w14:textId="77777777" w:rsidR="00C3551D" w:rsidRPr="00CB7895" w:rsidRDefault="00C3551D" w:rsidP="007B70B4">
            <w:pPr>
              <w:pStyle w:val="ParaAttribute2"/>
              <w:spacing w:line="360" w:lineRule="auto"/>
              <w:rPr>
                <w:rFonts w:ascii="Arial" w:hAnsi="Arial" w:cs="Arial"/>
              </w:rPr>
            </w:pPr>
          </w:p>
        </w:tc>
      </w:tr>
      <w:tr w:rsidR="00C3551D" w:rsidRPr="00CB7895" w14:paraId="006E5830" w14:textId="77777777" w:rsidTr="002D656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572"/>
        </w:trPr>
        <w:tc>
          <w:tcPr>
            <w:tcW w:w="99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F05F75" w14:textId="77777777" w:rsidR="00C3551D" w:rsidRPr="00CB7895" w:rsidRDefault="00C3551D" w:rsidP="007B70B4">
            <w:pPr>
              <w:pStyle w:val="ParaAttribute1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Ian Naicker</w:t>
            </w:r>
            <w:r w:rsidR="00504F47">
              <w:rPr>
                <w:rFonts w:ascii="Arial" w:hAnsi="Arial" w:cs="Arial"/>
                <w:color w:val="000000"/>
                <w:sz w:val="18"/>
                <w:szCs w:val="18"/>
              </w:rPr>
              <w:t xml:space="preserve"> (IN)</w:t>
            </w:r>
          </w:p>
        </w:tc>
        <w:tc>
          <w:tcPr>
            <w:tcW w:w="75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8AFA66" w14:textId="77777777" w:rsidR="00C3551D" w:rsidRPr="00CB7895" w:rsidRDefault="0034383C" w:rsidP="007B70B4">
            <w:pPr>
              <w:pStyle w:val="ParaAttribute2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0</w:t>
            </w:r>
            <w:r w:rsidR="00C3551D">
              <w:rPr>
                <w:rFonts w:ascii="Arial" w:hAnsi="Arial" w:cs="Arial"/>
                <w:color w:val="000000"/>
              </w:rPr>
              <w:t>828056898</w:t>
            </w:r>
          </w:p>
        </w:tc>
        <w:tc>
          <w:tcPr>
            <w:tcW w:w="755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B4EE4C" w14:textId="77777777" w:rsidR="00C3551D" w:rsidRPr="00CB7895" w:rsidRDefault="00C3551D" w:rsidP="007B70B4">
            <w:pPr>
              <w:pStyle w:val="ParaAttribute2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PTM&amp;C</w:t>
            </w:r>
          </w:p>
        </w:tc>
        <w:tc>
          <w:tcPr>
            <w:tcW w:w="66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26D23E" w14:textId="77777777" w:rsidR="00C3551D" w:rsidRPr="00CB7895" w:rsidRDefault="00C3551D" w:rsidP="007B70B4">
            <w:pPr>
              <w:pStyle w:val="ParaAttribute11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IN</w:t>
            </w:r>
          </w:p>
        </w:tc>
        <w:tc>
          <w:tcPr>
            <w:tcW w:w="802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5C7F4D" w14:textId="77777777" w:rsidR="00C3551D" w:rsidRPr="00CB7895" w:rsidRDefault="009441F9" w:rsidP="007B70B4">
            <w:pPr>
              <w:pStyle w:val="ParaAttribute12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103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8C5A3C" w14:textId="77777777" w:rsidR="00C3551D" w:rsidRPr="00CB7895" w:rsidRDefault="00C3551D" w:rsidP="007B70B4">
            <w:pPr>
              <w:pStyle w:val="ParaAttribute2"/>
              <w:spacing w:line="360" w:lineRule="auto"/>
              <w:rPr>
                <w:rFonts w:ascii="Arial" w:hAnsi="Arial" w:cs="Arial"/>
              </w:rPr>
            </w:pPr>
          </w:p>
        </w:tc>
      </w:tr>
      <w:tr w:rsidR="00C3551D" w:rsidRPr="00CB7895" w14:paraId="1FA5F37D" w14:textId="77777777" w:rsidTr="002D656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99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39D93F" w14:textId="77777777" w:rsidR="00C3551D" w:rsidRPr="00CB7895" w:rsidRDefault="00C3551D" w:rsidP="007B70B4">
            <w:pPr>
              <w:pStyle w:val="ParaAttribute1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James Ranyane</w:t>
            </w:r>
            <w:r w:rsidR="00504F47">
              <w:rPr>
                <w:rFonts w:ascii="Arial" w:hAnsi="Arial" w:cs="Arial"/>
                <w:color w:val="000000"/>
                <w:sz w:val="18"/>
                <w:szCs w:val="18"/>
              </w:rPr>
              <w:t xml:space="preserve"> (JR)</w:t>
            </w:r>
          </w:p>
        </w:tc>
        <w:tc>
          <w:tcPr>
            <w:tcW w:w="75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500084" w14:textId="77777777" w:rsidR="00C3551D" w:rsidRPr="00CB7895" w:rsidRDefault="0034383C" w:rsidP="007B70B4">
            <w:pPr>
              <w:pStyle w:val="ParaAttribute2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0</w:t>
            </w:r>
            <w:r w:rsidR="00C3551D">
              <w:rPr>
                <w:rFonts w:ascii="Arial" w:hAnsi="Arial" w:cs="Arial"/>
                <w:color w:val="000000"/>
              </w:rPr>
              <w:t>828056894</w:t>
            </w:r>
          </w:p>
        </w:tc>
        <w:tc>
          <w:tcPr>
            <w:tcW w:w="755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30A31A" w14:textId="77777777" w:rsidR="00C3551D" w:rsidRPr="00CB7895" w:rsidRDefault="00C3551D" w:rsidP="007B70B4">
            <w:pPr>
              <w:pStyle w:val="ParaAttribute2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PTM&amp;C</w:t>
            </w:r>
          </w:p>
        </w:tc>
        <w:tc>
          <w:tcPr>
            <w:tcW w:w="66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EE0831" w14:textId="77777777" w:rsidR="00C3551D" w:rsidRPr="00CB7895" w:rsidRDefault="00C3551D" w:rsidP="007B70B4">
            <w:pPr>
              <w:pStyle w:val="ParaAttribute11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JR</w:t>
            </w:r>
          </w:p>
        </w:tc>
        <w:tc>
          <w:tcPr>
            <w:tcW w:w="802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BD2149" w14:textId="77777777" w:rsidR="00C3551D" w:rsidRPr="00CB7895" w:rsidRDefault="009441F9" w:rsidP="007B70B4">
            <w:pPr>
              <w:pStyle w:val="ParaAttribute12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103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B2AD0F" w14:textId="77777777" w:rsidR="00C3551D" w:rsidRPr="00CB7895" w:rsidRDefault="00C3551D" w:rsidP="007B70B4">
            <w:pPr>
              <w:pStyle w:val="ParaAttribute12"/>
              <w:spacing w:line="360" w:lineRule="auto"/>
              <w:rPr>
                <w:rFonts w:ascii="Arial" w:hAnsi="Arial" w:cs="Arial"/>
              </w:rPr>
            </w:pPr>
          </w:p>
        </w:tc>
      </w:tr>
      <w:tr w:rsidR="00C3551D" w:rsidRPr="00CB7895" w14:paraId="46931C23" w14:textId="77777777" w:rsidTr="002D656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99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7AD07C" w14:textId="77777777" w:rsidR="00C3551D" w:rsidRPr="00CB7895" w:rsidRDefault="00C3551D" w:rsidP="007B70B4">
            <w:pPr>
              <w:pStyle w:val="ParaAttribute1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Jason Hector </w:t>
            </w:r>
            <w:r w:rsidR="00504F47">
              <w:rPr>
                <w:rFonts w:ascii="Arial" w:hAnsi="Arial" w:cs="Arial"/>
                <w:color w:val="000000"/>
                <w:sz w:val="18"/>
                <w:szCs w:val="18"/>
              </w:rPr>
              <w:t xml:space="preserve"> (JH)</w:t>
            </w:r>
          </w:p>
        </w:tc>
        <w:tc>
          <w:tcPr>
            <w:tcW w:w="75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9D093A" w14:textId="77777777" w:rsidR="00C3551D" w:rsidRPr="00CB7895" w:rsidRDefault="0034383C" w:rsidP="007B70B4">
            <w:pPr>
              <w:pStyle w:val="ParaAttribute2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0</w:t>
            </w:r>
            <w:r w:rsidR="00C3551D">
              <w:rPr>
                <w:rFonts w:ascii="Arial" w:hAnsi="Arial" w:cs="Arial"/>
                <w:color w:val="000000"/>
              </w:rPr>
              <w:t>219803911</w:t>
            </w:r>
          </w:p>
        </w:tc>
        <w:tc>
          <w:tcPr>
            <w:tcW w:w="755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77CA49" w14:textId="77777777" w:rsidR="00C3551D" w:rsidRPr="00CB7895" w:rsidRDefault="00C3551D" w:rsidP="007B70B4">
            <w:pPr>
              <w:pStyle w:val="ParaAttribute2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PTM&amp;C</w:t>
            </w:r>
          </w:p>
        </w:tc>
        <w:tc>
          <w:tcPr>
            <w:tcW w:w="66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985905" w14:textId="77777777" w:rsidR="00C3551D" w:rsidRPr="00CB7895" w:rsidRDefault="00C3551D" w:rsidP="007B70B4">
            <w:pPr>
              <w:pStyle w:val="ParaAttribute11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JH</w:t>
            </w:r>
          </w:p>
        </w:tc>
        <w:tc>
          <w:tcPr>
            <w:tcW w:w="802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9BCA18" w14:textId="79820228" w:rsidR="00C3551D" w:rsidRPr="00CB7895" w:rsidRDefault="00B3729C" w:rsidP="007E5AC4">
            <w:pPr>
              <w:pStyle w:val="ParaAttribute12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103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A4B3D1" w14:textId="673C512F" w:rsidR="00C3551D" w:rsidRPr="00CB7895" w:rsidRDefault="00C3551D" w:rsidP="007B70B4">
            <w:pPr>
              <w:pStyle w:val="ParaAttribute2"/>
              <w:spacing w:line="360" w:lineRule="auto"/>
              <w:rPr>
                <w:rFonts w:ascii="Arial" w:hAnsi="Arial" w:cs="Arial"/>
              </w:rPr>
            </w:pPr>
          </w:p>
        </w:tc>
      </w:tr>
      <w:tr w:rsidR="00C3551D" w:rsidRPr="00CB7895" w14:paraId="4A2FD4B5" w14:textId="77777777" w:rsidTr="002D656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99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AB41EF" w14:textId="77777777" w:rsidR="00C3551D" w:rsidRPr="00CB7895" w:rsidRDefault="00C3551D" w:rsidP="007B70B4">
            <w:pPr>
              <w:pStyle w:val="ParaAttribute1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Mary Mammen</w:t>
            </w:r>
            <w:r w:rsidR="00504F47">
              <w:rPr>
                <w:rFonts w:ascii="Arial" w:hAnsi="Arial" w:cs="Arial"/>
                <w:color w:val="000000"/>
                <w:sz w:val="18"/>
                <w:szCs w:val="18"/>
              </w:rPr>
              <w:t xml:space="preserve"> (MM)</w:t>
            </w:r>
          </w:p>
        </w:tc>
        <w:tc>
          <w:tcPr>
            <w:tcW w:w="75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0D31CA" w14:textId="77777777" w:rsidR="00C3551D" w:rsidRPr="00CB7895" w:rsidRDefault="0034383C" w:rsidP="007B70B4">
            <w:pPr>
              <w:pStyle w:val="ParaAttribute2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0</w:t>
            </w:r>
            <w:r w:rsidR="00C3551D">
              <w:rPr>
                <w:rFonts w:ascii="Arial" w:hAnsi="Arial" w:cs="Arial"/>
                <w:color w:val="000000"/>
              </w:rPr>
              <w:t>836794853</w:t>
            </w:r>
          </w:p>
        </w:tc>
        <w:tc>
          <w:tcPr>
            <w:tcW w:w="755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3BBC31" w14:textId="77777777" w:rsidR="00C3551D" w:rsidRPr="00CB7895" w:rsidRDefault="00C3551D" w:rsidP="007B70B4">
            <w:pPr>
              <w:pStyle w:val="ParaAttribute2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PTM&amp;C</w:t>
            </w:r>
          </w:p>
        </w:tc>
        <w:tc>
          <w:tcPr>
            <w:tcW w:w="66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AF8B47" w14:textId="77777777" w:rsidR="00C3551D" w:rsidRPr="00CB7895" w:rsidRDefault="00C3551D" w:rsidP="007B70B4">
            <w:pPr>
              <w:pStyle w:val="ParaAttribute11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MM</w:t>
            </w:r>
          </w:p>
        </w:tc>
        <w:tc>
          <w:tcPr>
            <w:tcW w:w="802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7EF6B7" w14:textId="77777777" w:rsidR="00C3551D" w:rsidRPr="00CB7895" w:rsidRDefault="009441F9" w:rsidP="007E5AC4">
            <w:pPr>
              <w:pStyle w:val="ParaAttribute2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103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CB8EBE" w14:textId="77777777" w:rsidR="00C3551D" w:rsidRPr="00CB7895" w:rsidRDefault="00C3551D" w:rsidP="007B70B4">
            <w:pPr>
              <w:pStyle w:val="ParaAttribute12"/>
              <w:spacing w:line="360" w:lineRule="auto"/>
              <w:rPr>
                <w:rFonts w:ascii="Arial" w:hAnsi="Arial" w:cs="Arial"/>
              </w:rPr>
            </w:pPr>
          </w:p>
        </w:tc>
      </w:tr>
      <w:tr w:rsidR="00C3551D" w:rsidRPr="00CB7895" w14:paraId="2CC1C639" w14:textId="77777777" w:rsidTr="002D656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99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FFFABF" w14:textId="77777777" w:rsidR="00C3551D" w:rsidRPr="00CB7895" w:rsidRDefault="00C3551D" w:rsidP="007B70B4">
            <w:pPr>
              <w:pStyle w:val="ParaAttribute1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Mpumelelo Shangase</w:t>
            </w:r>
            <w:r w:rsidR="00504F47">
              <w:rPr>
                <w:rFonts w:ascii="Arial" w:hAnsi="Arial" w:cs="Arial"/>
                <w:color w:val="000000"/>
                <w:sz w:val="18"/>
                <w:szCs w:val="18"/>
              </w:rPr>
              <w:t xml:space="preserve"> (MpS)</w:t>
            </w:r>
          </w:p>
        </w:tc>
        <w:tc>
          <w:tcPr>
            <w:tcW w:w="75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4346CF" w14:textId="77777777" w:rsidR="00C3551D" w:rsidRPr="00CB7895" w:rsidRDefault="0034383C" w:rsidP="007B70B4">
            <w:pPr>
              <w:pStyle w:val="ParaAttribute2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0</w:t>
            </w:r>
            <w:r w:rsidR="00C3551D">
              <w:rPr>
                <w:rFonts w:ascii="Arial" w:hAnsi="Arial" w:cs="Arial"/>
                <w:color w:val="000000"/>
              </w:rPr>
              <w:t>118713693</w:t>
            </w:r>
          </w:p>
        </w:tc>
        <w:tc>
          <w:tcPr>
            <w:tcW w:w="755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002960" w14:textId="77777777" w:rsidR="00C3551D" w:rsidRPr="00CB7895" w:rsidRDefault="00C3551D" w:rsidP="007B70B4">
            <w:pPr>
              <w:pStyle w:val="ParaAttribute2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PTM&amp;C</w:t>
            </w:r>
          </w:p>
        </w:tc>
        <w:tc>
          <w:tcPr>
            <w:tcW w:w="66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4007DD" w14:textId="77777777" w:rsidR="00C3551D" w:rsidRPr="00CB7895" w:rsidRDefault="00C3551D" w:rsidP="007B70B4">
            <w:pPr>
              <w:pStyle w:val="ParaAttribute11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MS</w:t>
            </w:r>
          </w:p>
        </w:tc>
        <w:tc>
          <w:tcPr>
            <w:tcW w:w="802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7A87C6" w14:textId="77777777" w:rsidR="00C3551D" w:rsidRPr="00CB7895" w:rsidRDefault="009441F9" w:rsidP="007B70B4">
            <w:pPr>
              <w:pStyle w:val="ParaAttribute2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103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B76C48" w14:textId="77777777" w:rsidR="00C3551D" w:rsidRPr="00CB7895" w:rsidRDefault="00C3551D" w:rsidP="007B70B4">
            <w:pPr>
              <w:pStyle w:val="ParaAttribute12"/>
              <w:spacing w:line="360" w:lineRule="auto"/>
              <w:rPr>
                <w:rFonts w:ascii="Arial" w:hAnsi="Arial" w:cs="Arial"/>
              </w:rPr>
            </w:pPr>
          </w:p>
        </w:tc>
      </w:tr>
      <w:tr w:rsidR="00C3551D" w:rsidRPr="00CB7895" w14:paraId="5366E0C7" w14:textId="77777777" w:rsidTr="002D656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99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DE37CD" w14:textId="77777777" w:rsidR="00C3551D" w:rsidRPr="00CB7895" w:rsidRDefault="00C3551D" w:rsidP="007B70B4">
            <w:pPr>
              <w:pStyle w:val="ParaAttribute1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Phetheni Khumalo</w:t>
            </w:r>
            <w:r w:rsidR="00504F47">
              <w:rPr>
                <w:rFonts w:ascii="Arial" w:hAnsi="Arial" w:cs="Arial"/>
                <w:color w:val="000000"/>
                <w:sz w:val="18"/>
                <w:szCs w:val="18"/>
              </w:rPr>
              <w:t xml:space="preserve"> (PK)</w:t>
            </w:r>
          </w:p>
        </w:tc>
        <w:tc>
          <w:tcPr>
            <w:tcW w:w="75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0F64B4" w14:textId="77777777" w:rsidR="00C3551D" w:rsidRPr="00CB7895" w:rsidRDefault="0034383C" w:rsidP="007B70B4">
            <w:pPr>
              <w:pStyle w:val="ParaAttribute2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0</w:t>
            </w:r>
            <w:r w:rsidR="00C3551D">
              <w:rPr>
                <w:rFonts w:ascii="Arial" w:hAnsi="Arial" w:cs="Arial"/>
                <w:color w:val="000000"/>
              </w:rPr>
              <w:t>118712008</w:t>
            </w:r>
          </w:p>
        </w:tc>
        <w:tc>
          <w:tcPr>
            <w:tcW w:w="755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970DD4" w14:textId="77777777" w:rsidR="00C3551D" w:rsidRPr="00CB7895" w:rsidRDefault="00C3551D" w:rsidP="007B70B4">
            <w:pPr>
              <w:pStyle w:val="ParaAttribute2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PTM&amp;C</w:t>
            </w:r>
          </w:p>
        </w:tc>
        <w:tc>
          <w:tcPr>
            <w:tcW w:w="66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FA5FF3" w14:textId="77777777" w:rsidR="00C3551D" w:rsidRPr="00CB7895" w:rsidRDefault="00C3551D" w:rsidP="007B70B4">
            <w:pPr>
              <w:pStyle w:val="ParaAttribute11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PK</w:t>
            </w:r>
          </w:p>
        </w:tc>
        <w:tc>
          <w:tcPr>
            <w:tcW w:w="802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3FB043" w14:textId="77777777" w:rsidR="00C3551D" w:rsidRPr="00CB7895" w:rsidRDefault="009441F9" w:rsidP="007B70B4">
            <w:pPr>
              <w:pStyle w:val="ParaAttribute2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103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59E304" w14:textId="77777777" w:rsidR="00C3551D" w:rsidRPr="00CB7895" w:rsidRDefault="00C3551D" w:rsidP="007B70B4">
            <w:pPr>
              <w:pStyle w:val="ParaAttribute12"/>
              <w:spacing w:line="360" w:lineRule="auto"/>
              <w:rPr>
                <w:rFonts w:ascii="Arial" w:hAnsi="Arial" w:cs="Arial"/>
              </w:rPr>
            </w:pPr>
          </w:p>
        </w:tc>
      </w:tr>
      <w:tr w:rsidR="00C3551D" w:rsidRPr="00CB7895" w14:paraId="5F67C153" w14:textId="77777777" w:rsidTr="002D656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99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CA0158" w14:textId="77777777" w:rsidR="00C3551D" w:rsidRPr="00CB7895" w:rsidRDefault="00C3551D" w:rsidP="007B70B4">
            <w:pPr>
              <w:pStyle w:val="ParaAttribute1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Rishi Hariram</w:t>
            </w:r>
            <w:r w:rsidR="00504F47">
              <w:rPr>
                <w:rFonts w:ascii="Arial" w:hAnsi="Arial" w:cs="Arial"/>
                <w:color w:val="000000"/>
                <w:sz w:val="18"/>
                <w:szCs w:val="18"/>
              </w:rPr>
              <w:t xml:space="preserve"> (RH)</w:t>
            </w:r>
          </w:p>
        </w:tc>
        <w:tc>
          <w:tcPr>
            <w:tcW w:w="75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A258A5" w14:textId="77777777" w:rsidR="00C3551D" w:rsidRPr="00CB7895" w:rsidRDefault="0034383C" w:rsidP="007B70B4">
            <w:pPr>
              <w:pStyle w:val="ParaAttribute2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0</w:t>
            </w:r>
            <w:r w:rsidR="00C3551D">
              <w:rPr>
                <w:rFonts w:ascii="Arial" w:hAnsi="Arial" w:cs="Arial"/>
                <w:color w:val="000000"/>
              </w:rPr>
              <w:t>834564012</w:t>
            </w:r>
          </w:p>
        </w:tc>
        <w:tc>
          <w:tcPr>
            <w:tcW w:w="755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2F9D50" w14:textId="77777777" w:rsidR="00C3551D" w:rsidRPr="00CB7895" w:rsidRDefault="00C3551D" w:rsidP="007B70B4">
            <w:pPr>
              <w:pStyle w:val="ParaAttribute2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PTM&amp;C</w:t>
            </w:r>
          </w:p>
        </w:tc>
        <w:tc>
          <w:tcPr>
            <w:tcW w:w="66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B2EB11" w14:textId="77777777" w:rsidR="00C3551D" w:rsidRPr="00CB7895" w:rsidRDefault="00C3551D" w:rsidP="007B70B4">
            <w:pPr>
              <w:pStyle w:val="ParaAttribute11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RH</w:t>
            </w:r>
          </w:p>
        </w:tc>
        <w:tc>
          <w:tcPr>
            <w:tcW w:w="802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F0BF53" w14:textId="77777777" w:rsidR="00C3551D" w:rsidRPr="00CB7895" w:rsidRDefault="009441F9" w:rsidP="007B70B4">
            <w:pPr>
              <w:pStyle w:val="ParaAttribute2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103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E885F4" w14:textId="77777777" w:rsidR="00C3551D" w:rsidRPr="00CB7895" w:rsidRDefault="00C3551D" w:rsidP="007B70B4">
            <w:pPr>
              <w:pStyle w:val="ParaAttribute12"/>
              <w:spacing w:line="360" w:lineRule="auto"/>
              <w:rPr>
                <w:rFonts w:ascii="Arial" w:hAnsi="Arial" w:cs="Arial"/>
              </w:rPr>
            </w:pPr>
          </w:p>
        </w:tc>
      </w:tr>
      <w:tr w:rsidR="00C3551D" w:rsidRPr="00CB7895" w14:paraId="7F94337F" w14:textId="77777777" w:rsidTr="002D656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99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706545" w14:textId="77777777" w:rsidR="00C3551D" w:rsidRPr="00CB7895" w:rsidRDefault="00C3551D" w:rsidP="007B70B4">
            <w:pPr>
              <w:pStyle w:val="ParaAttribute1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Tjaart Visser</w:t>
            </w:r>
            <w:r w:rsidR="00504F47">
              <w:rPr>
                <w:rFonts w:ascii="Arial" w:hAnsi="Arial" w:cs="Arial"/>
                <w:color w:val="000000"/>
                <w:sz w:val="18"/>
                <w:szCs w:val="18"/>
              </w:rPr>
              <w:t xml:space="preserve"> (TV)</w:t>
            </w:r>
          </w:p>
        </w:tc>
        <w:tc>
          <w:tcPr>
            <w:tcW w:w="75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E9D2EC" w14:textId="77777777" w:rsidR="00C3551D" w:rsidRPr="00CB7895" w:rsidRDefault="0034383C" w:rsidP="007B70B4">
            <w:pPr>
              <w:pStyle w:val="ParaAttribute2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0</w:t>
            </w:r>
            <w:r w:rsidR="00C3551D">
              <w:rPr>
                <w:rFonts w:ascii="Arial" w:hAnsi="Arial" w:cs="Arial"/>
                <w:color w:val="000000"/>
              </w:rPr>
              <w:t>118713623</w:t>
            </w:r>
          </w:p>
        </w:tc>
        <w:tc>
          <w:tcPr>
            <w:tcW w:w="755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4D6CD2" w14:textId="77777777" w:rsidR="00C3551D" w:rsidRPr="00CB7895" w:rsidRDefault="00C3551D" w:rsidP="007B70B4">
            <w:pPr>
              <w:pStyle w:val="ParaAttribute2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PTM&amp;C</w:t>
            </w:r>
          </w:p>
        </w:tc>
        <w:tc>
          <w:tcPr>
            <w:tcW w:w="66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5479E5" w14:textId="77777777" w:rsidR="00C3551D" w:rsidRPr="00CB7895" w:rsidRDefault="00C3551D" w:rsidP="007B70B4">
            <w:pPr>
              <w:pStyle w:val="ParaAttribute11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TV</w:t>
            </w:r>
          </w:p>
        </w:tc>
        <w:tc>
          <w:tcPr>
            <w:tcW w:w="802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D53C95" w14:textId="77777777" w:rsidR="00C3551D" w:rsidRPr="00CB7895" w:rsidRDefault="009441F9" w:rsidP="007B70B4">
            <w:pPr>
              <w:pStyle w:val="ParaAttribute2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103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81D34E" w14:textId="77777777" w:rsidR="00C3551D" w:rsidRPr="00CB7895" w:rsidRDefault="00C3551D" w:rsidP="007B70B4">
            <w:pPr>
              <w:pStyle w:val="ParaAttribute12"/>
              <w:spacing w:line="360" w:lineRule="auto"/>
              <w:rPr>
                <w:rFonts w:ascii="Arial" w:hAnsi="Arial" w:cs="Arial"/>
              </w:rPr>
            </w:pPr>
          </w:p>
        </w:tc>
      </w:tr>
      <w:tr w:rsidR="00C3551D" w:rsidRPr="00CB7895" w14:paraId="3DB223FD" w14:textId="77777777" w:rsidTr="002D656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99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887902" w14:textId="77777777" w:rsidR="00C3551D" w:rsidRPr="00CB7895" w:rsidRDefault="002B208D" w:rsidP="007B70B4">
            <w:pPr>
              <w:pStyle w:val="ParaAttribute1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Albert Malapile</w:t>
            </w:r>
            <w:r w:rsidR="00504F47">
              <w:rPr>
                <w:rFonts w:ascii="Arial" w:hAnsi="Arial" w:cs="Arial"/>
                <w:sz w:val="18"/>
                <w:szCs w:val="18"/>
              </w:rPr>
              <w:t xml:space="preserve"> (AM)</w:t>
            </w:r>
          </w:p>
        </w:tc>
        <w:tc>
          <w:tcPr>
            <w:tcW w:w="75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9734E4" w14:textId="77777777" w:rsidR="00C3551D" w:rsidRPr="00CB7895" w:rsidRDefault="0034383C" w:rsidP="00FA2F69">
            <w:pPr>
              <w:pStyle w:val="ParaAttribute2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  <w:r w:rsidR="00FA2F69" w:rsidRPr="00FA2F69">
              <w:rPr>
                <w:rFonts w:ascii="Arial" w:hAnsi="Arial" w:cs="Arial"/>
              </w:rPr>
              <w:t>118713258</w:t>
            </w:r>
          </w:p>
        </w:tc>
        <w:tc>
          <w:tcPr>
            <w:tcW w:w="755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D4EFB6" w14:textId="77777777" w:rsidR="00C3551D" w:rsidRPr="00CB7895" w:rsidRDefault="008F692E" w:rsidP="007B70B4">
            <w:pPr>
              <w:pStyle w:val="ParaAttribute2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PTM&amp;C</w:t>
            </w:r>
          </w:p>
        </w:tc>
        <w:tc>
          <w:tcPr>
            <w:tcW w:w="66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FCEDA4" w14:textId="77777777" w:rsidR="00C3551D" w:rsidRPr="00CB7895" w:rsidRDefault="008F692E" w:rsidP="007B70B4">
            <w:pPr>
              <w:pStyle w:val="ParaAttribute11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AM</w:t>
            </w:r>
          </w:p>
        </w:tc>
        <w:tc>
          <w:tcPr>
            <w:tcW w:w="802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355BDB" w14:textId="77777777" w:rsidR="00C3551D" w:rsidRPr="00CB7895" w:rsidRDefault="009441F9" w:rsidP="007B70B4">
            <w:pPr>
              <w:pStyle w:val="ParaAttribute2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103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11D200" w14:textId="77777777" w:rsidR="00C3551D" w:rsidRPr="00CB7895" w:rsidRDefault="00C3551D" w:rsidP="007B70B4">
            <w:pPr>
              <w:pStyle w:val="ParaAttribute12"/>
              <w:spacing w:line="360" w:lineRule="auto"/>
              <w:rPr>
                <w:rFonts w:ascii="Arial" w:hAnsi="Arial" w:cs="Arial"/>
              </w:rPr>
            </w:pPr>
          </w:p>
        </w:tc>
      </w:tr>
      <w:tr w:rsidR="0034383C" w:rsidRPr="00CB7895" w14:paraId="59DCA842" w14:textId="77777777" w:rsidTr="002D656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99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1B8084" w14:textId="77777777" w:rsidR="0034383C" w:rsidRDefault="0034383C" w:rsidP="0034383C">
            <w:pPr>
              <w:pStyle w:val="ParaAttribute1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Alpheus Majozi</w:t>
            </w:r>
          </w:p>
        </w:tc>
        <w:tc>
          <w:tcPr>
            <w:tcW w:w="75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1E3F77" w14:textId="77777777" w:rsidR="0034383C" w:rsidRPr="00FA2F69" w:rsidRDefault="00644131" w:rsidP="0034383C">
            <w:pPr>
              <w:pStyle w:val="ParaAttribute2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011 </w:t>
            </w:r>
            <w:r w:rsidRPr="00644131">
              <w:rPr>
                <w:rFonts w:ascii="Arial" w:hAnsi="Arial" w:cs="Arial"/>
              </w:rPr>
              <w:t>871 3744</w:t>
            </w:r>
          </w:p>
        </w:tc>
        <w:tc>
          <w:tcPr>
            <w:tcW w:w="755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758747" w14:textId="77777777" w:rsidR="0034383C" w:rsidRPr="00CB7895" w:rsidRDefault="0034383C" w:rsidP="0034383C">
            <w:pPr>
              <w:pStyle w:val="ParaAttribute2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PTM&amp;C</w:t>
            </w:r>
          </w:p>
        </w:tc>
        <w:tc>
          <w:tcPr>
            <w:tcW w:w="66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D3A0D5" w14:textId="77777777" w:rsidR="0034383C" w:rsidRDefault="0034383C" w:rsidP="0034383C">
            <w:pPr>
              <w:pStyle w:val="ParaAttribute11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AMJ</w:t>
            </w:r>
          </w:p>
        </w:tc>
        <w:tc>
          <w:tcPr>
            <w:tcW w:w="802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CDF6C0" w14:textId="77777777" w:rsidR="0034383C" w:rsidRDefault="009441F9" w:rsidP="0034383C">
            <w:pPr>
              <w:pStyle w:val="ParaAttribute2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103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8008C1" w14:textId="77777777" w:rsidR="0034383C" w:rsidRPr="00CB7895" w:rsidRDefault="0034383C" w:rsidP="0034383C">
            <w:pPr>
              <w:pStyle w:val="ParaAttribute12"/>
              <w:spacing w:line="360" w:lineRule="auto"/>
              <w:rPr>
                <w:rFonts w:ascii="Arial" w:hAnsi="Arial" w:cs="Arial"/>
              </w:rPr>
            </w:pPr>
          </w:p>
        </w:tc>
      </w:tr>
      <w:tr w:rsidR="0034383C" w:rsidRPr="00CB7895" w14:paraId="0976B457" w14:textId="77777777" w:rsidTr="002D656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99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2FC525" w14:textId="77777777" w:rsidR="0034383C" w:rsidRDefault="0034383C" w:rsidP="0034383C">
            <w:pPr>
              <w:pStyle w:val="ParaAttribute1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Bathathu Jonga</w:t>
            </w:r>
          </w:p>
        </w:tc>
        <w:tc>
          <w:tcPr>
            <w:tcW w:w="75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AAD5C4" w14:textId="77777777" w:rsidR="0034383C" w:rsidRPr="00FA2F69" w:rsidRDefault="00644131" w:rsidP="0034383C">
            <w:pPr>
              <w:pStyle w:val="ParaAttribute2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011 </w:t>
            </w:r>
            <w:r w:rsidRPr="00644131">
              <w:rPr>
                <w:rFonts w:ascii="Arial" w:hAnsi="Arial" w:cs="Arial"/>
              </w:rPr>
              <w:t>871 2052</w:t>
            </w:r>
          </w:p>
        </w:tc>
        <w:tc>
          <w:tcPr>
            <w:tcW w:w="755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D771F5" w14:textId="77777777" w:rsidR="0034383C" w:rsidRPr="00CB7895" w:rsidRDefault="0034383C" w:rsidP="0034383C">
            <w:pPr>
              <w:pStyle w:val="ParaAttribute2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PTM&amp;C</w:t>
            </w:r>
          </w:p>
        </w:tc>
        <w:tc>
          <w:tcPr>
            <w:tcW w:w="66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3B9A5B" w14:textId="77777777" w:rsidR="0034383C" w:rsidRDefault="0034383C" w:rsidP="0034383C">
            <w:pPr>
              <w:pStyle w:val="ParaAttribute11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BJ</w:t>
            </w:r>
          </w:p>
        </w:tc>
        <w:tc>
          <w:tcPr>
            <w:tcW w:w="802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9D8F31" w14:textId="77777777" w:rsidR="0034383C" w:rsidRDefault="009441F9" w:rsidP="0034383C">
            <w:pPr>
              <w:pStyle w:val="ParaAttribute2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103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8B277D" w14:textId="77777777" w:rsidR="0034383C" w:rsidRPr="00CB7895" w:rsidRDefault="0034383C" w:rsidP="0034383C">
            <w:pPr>
              <w:pStyle w:val="ParaAttribute12"/>
              <w:spacing w:line="360" w:lineRule="auto"/>
              <w:rPr>
                <w:rFonts w:ascii="Arial" w:hAnsi="Arial" w:cs="Arial"/>
              </w:rPr>
            </w:pPr>
          </w:p>
        </w:tc>
      </w:tr>
      <w:tr w:rsidR="0034383C" w:rsidRPr="00CB7895" w14:paraId="07454BE3" w14:textId="77777777" w:rsidTr="002D656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99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F11D7C" w14:textId="77777777" w:rsidR="0034383C" w:rsidRDefault="0034383C" w:rsidP="0034383C">
            <w:pPr>
              <w:pStyle w:val="ParaAttribute1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Mohammed Omar</w:t>
            </w:r>
          </w:p>
        </w:tc>
        <w:tc>
          <w:tcPr>
            <w:tcW w:w="75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04FA83" w14:textId="77777777" w:rsidR="0034383C" w:rsidRPr="00FA2F69" w:rsidRDefault="00644131" w:rsidP="0034383C">
            <w:pPr>
              <w:pStyle w:val="ParaAttribute2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011 </w:t>
            </w:r>
            <w:r w:rsidRPr="00644131">
              <w:rPr>
                <w:rFonts w:ascii="Arial" w:hAnsi="Arial" w:cs="Arial"/>
              </w:rPr>
              <w:t>871 2351</w:t>
            </w:r>
          </w:p>
        </w:tc>
        <w:tc>
          <w:tcPr>
            <w:tcW w:w="755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0B2C9D" w14:textId="77777777" w:rsidR="0034383C" w:rsidRPr="00CB7895" w:rsidRDefault="0034383C" w:rsidP="0034383C">
            <w:pPr>
              <w:pStyle w:val="ParaAttribute2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PTM&amp;C</w:t>
            </w:r>
          </w:p>
        </w:tc>
        <w:tc>
          <w:tcPr>
            <w:tcW w:w="66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BB3F47" w14:textId="77777777" w:rsidR="0034383C" w:rsidRDefault="0034383C" w:rsidP="0034383C">
            <w:pPr>
              <w:pStyle w:val="ParaAttribute11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MO</w:t>
            </w:r>
          </w:p>
        </w:tc>
        <w:tc>
          <w:tcPr>
            <w:tcW w:w="802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776221" w14:textId="77777777" w:rsidR="0034383C" w:rsidRDefault="009441F9" w:rsidP="0034383C">
            <w:pPr>
              <w:pStyle w:val="ParaAttribute2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103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FC75F1" w14:textId="77777777" w:rsidR="0034383C" w:rsidRPr="00CB7895" w:rsidRDefault="0034383C" w:rsidP="0034383C">
            <w:pPr>
              <w:pStyle w:val="ParaAttribute12"/>
              <w:spacing w:line="360" w:lineRule="auto"/>
              <w:rPr>
                <w:rFonts w:ascii="Arial" w:hAnsi="Arial" w:cs="Arial"/>
              </w:rPr>
            </w:pPr>
          </w:p>
        </w:tc>
      </w:tr>
    </w:tbl>
    <w:p w14:paraId="087CF2D3" w14:textId="77777777" w:rsidR="0081032D" w:rsidRDefault="00C3551D" w:rsidP="00EF6ED5">
      <w:pPr>
        <w:rPr>
          <w:rFonts w:ascii="Arial" w:hAnsi="Arial" w:cs="Arial"/>
          <w:sz w:val="16"/>
          <w:szCs w:val="16"/>
        </w:rPr>
      </w:pPr>
      <w:r w:rsidRPr="0071552E">
        <w:rPr>
          <w:rFonts w:ascii="Arial" w:hAnsi="Arial" w:cs="Arial"/>
          <w:sz w:val="16"/>
          <w:szCs w:val="16"/>
        </w:rPr>
        <w:t>*(</w:t>
      </w:r>
      <w:r w:rsidR="00EF6ED5">
        <w:rPr>
          <w:rFonts w:ascii="Arial" w:hAnsi="Arial" w:cs="Arial"/>
          <w:sz w:val="16"/>
          <w:szCs w:val="16"/>
        </w:rPr>
        <w:t>x</w:t>
      </w:r>
      <w:r w:rsidRPr="0071552E">
        <w:rPr>
          <w:rFonts w:ascii="Arial" w:hAnsi="Arial" w:cs="Arial"/>
          <w:sz w:val="16"/>
          <w:szCs w:val="16"/>
        </w:rPr>
        <w:t xml:space="preserve">) = attended the meeting via </w:t>
      </w:r>
      <w:r w:rsidR="00EF6ED5">
        <w:rPr>
          <w:rFonts w:ascii="Arial" w:hAnsi="Arial" w:cs="Arial"/>
          <w:sz w:val="16"/>
          <w:szCs w:val="16"/>
        </w:rPr>
        <w:t>Windows Teams</w:t>
      </w:r>
      <w:r w:rsidR="0081032D">
        <w:rPr>
          <w:rFonts w:ascii="Arial" w:hAnsi="Arial" w:cs="Arial"/>
          <w:sz w:val="16"/>
          <w:szCs w:val="16"/>
        </w:rPr>
        <w:br w:type="page"/>
      </w:r>
    </w:p>
    <w:tbl>
      <w:tblPr>
        <w:tblW w:w="5754" w:type="pct"/>
        <w:tblInd w:w="-8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33"/>
        <w:gridCol w:w="5150"/>
        <w:gridCol w:w="5523"/>
        <w:gridCol w:w="1767"/>
        <w:gridCol w:w="1630"/>
      </w:tblGrid>
      <w:tr w:rsidR="000628C4" w:rsidRPr="00AC616D" w14:paraId="04E10439" w14:textId="77777777" w:rsidTr="00846D48">
        <w:trPr>
          <w:trHeight w:val="1106"/>
          <w:tblHeader/>
        </w:trPr>
        <w:tc>
          <w:tcPr>
            <w:tcW w:w="279" w:type="pct"/>
            <w:shd w:val="clear" w:color="auto" w:fill="F2F2F2"/>
          </w:tcPr>
          <w:p w14:paraId="3C7C3456" w14:textId="77777777" w:rsidR="00417C49" w:rsidRDefault="00417C49" w:rsidP="00130D8C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03F09D1D" w14:textId="77777777" w:rsidR="000628C4" w:rsidRPr="00AC616D" w:rsidRDefault="000628C4" w:rsidP="00130D8C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AC616D">
              <w:rPr>
                <w:rFonts w:ascii="Arial" w:hAnsi="Arial" w:cs="Arial"/>
                <w:b/>
                <w:sz w:val="22"/>
                <w:szCs w:val="22"/>
              </w:rPr>
              <w:t>Item</w:t>
            </w:r>
          </w:p>
        </w:tc>
        <w:tc>
          <w:tcPr>
            <w:tcW w:w="1728" w:type="pct"/>
            <w:shd w:val="clear" w:color="auto" w:fill="F2F2F2"/>
          </w:tcPr>
          <w:p w14:paraId="40C81B28" w14:textId="77777777" w:rsidR="00417C49" w:rsidRDefault="00417C49" w:rsidP="00130D8C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57C69B28" w14:textId="77777777" w:rsidR="000628C4" w:rsidRPr="00AC616D" w:rsidRDefault="000454A3" w:rsidP="00130D8C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Subject</w:t>
            </w:r>
          </w:p>
        </w:tc>
        <w:tc>
          <w:tcPr>
            <w:tcW w:w="1853" w:type="pct"/>
            <w:shd w:val="clear" w:color="auto" w:fill="F2F2F2"/>
          </w:tcPr>
          <w:p w14:paraId="793B2E43" w14:textId="77777777" w:rsidR="00417C49" w:rsidRDefault="00417C49" w:rsidP="00BD150D">
            <w:pPr>
              <w:spacing w:after="0"/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6E6AAD48" w14:textId="77777777" w:rsidR="00E33741" w:rsidRDefault="005203E0" w:rsidP="00BD150D">
            <w:pPr>
              <w:spacing w:after="0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Decision &amp; Action items</w:t>
            </w:r>
          </w:p>
          <w:p w14:paraId="0D86A78F" w14:textId="77777777" w:rsidR="000628C4" w:rsidRPr="00C45C11" w:rsidRDefault="00E33741" w:rsidP="00CF060A">
            <w:pPr>
              <w:rPr>
                <w:rFonts w:ascii="Arial" w:hAnsi="Arial" w:cs="Arial"/>
                <w:color w:val="003896"/>
                <w:sz w:val="22"/>
                <w:szCs w:val="22"/>
              </w:rPr>
            </w:pPr>
            <w:r w:rsidRPr="00554B6E">
              <w:rPr>
                <w:rFonts w:ascii="Arial" w:hAnsi="Arial" w:cs="Arial"/>
                <w:color w:val="0000CC"/>
                <w:sz w:val="22"/>
                <w:szCs w:val="22"/>
              </w:rPr>
              <w:t>[Assign reference number</w:t>
            </w:r>
            <w:r w:rsidR="00CF060A" w:rsidRPr="00554B6E">
              <w:rPr>
                <w:rFonts w:ascii="Arial" w:hAnsi="Arial" w:cs="Arial"/>
                <w:color w:val="0000CC"/>
                <w:sz w:val="22"/>
                <w:szCs w:val="22"/>
              </w:rPr>
              <w:t>s</w:t>
            </w:r>
            <w:r w:rsidRPr="00554B6E">
              <w:rPr>
                <w:rFonts w:ascii="Arial" w:hAnsi="Arial" w:cs="Arial"/>
                <w:color w:val="0000CC"/>
                <w:sz w:val="22"/>
                <w:szCs w:val="22"/>
              </w:rPr>
              <w:t>]</w:t>
            </w:r>
          </w:p>
        </w:tc>
        <w:tc>
          <w:tcPr>
            <w:tcW w:w="593" w:type="pct"/>
            <w:shd w:val="clear" w:color="auto" w:fill="F2F2F2"/>
          </w:tcPr>
          <w:p w14:paraId="01D6CAEE" w14:textId="77777777" w:rsidR="000628C4" w:rsidRDefault="000628C4" w:rsidP="00BD150D">
            <w:pPr>
              <w:spacing w:after="0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Responsib</w:t>
            </w:r>
            <w:r w:rsidR="000454A3">
              <w:rPr>
                <w:rFonts w:ascii="Arial" w:hAnsi="Arial" w:cs="Arial"/>
                <w:b/>
                <w:sz w:val="22"/>
                <w:szCs w:val="22"/>
              </w:rPr>
              <w:t>ility</w:t>
            </w:r>
          </w:p>
          <w:p w14:paraId="2833C5DC" w14:textId="77777777" w:rsidR="00E62CB3" w:rsidRPr="005F4871" w:rsidRDefault="00E62CB3" w:rsidP="00BD150D">
            <w:pPr>
              <w:spacing w:after="0"/>
              <w:rPr>
                <w:rFonts w:ascii="Arial" w:hAnsi="Arial" w:cs="Arial"/>
                <w:b/>
                <w:sz w:val="22"/>
                <w:szCs w:val="22"/>
              </w:rPr>
            </w:pPr>
            <w:r w:rsidRPr="00554B6E">
              <w:rPr>
                <w:rFonts w:ascii="Arial" w:hAnsi="Arial" w:cs="Arial"/>
                <w:color w:val="0000CC"/>
                <w:sz w:val="22"/>
                <w:szCs w:val="22"/>
              </w:rPr>
              <w:t>[Assign responsibility for action/s]</w:t>
            </w:r>
          </w:p>
        </w:tc>
        <w:tc>
          <w:tcPr>
            <w:tcW w:w="547" w:type="pct"/>
            <w:shd w:val="clear" w:color="auto" w:fill="F2F2F2"/>
          </w:tcPr>
          <w:p w14:paraId="653A41A5" w14:textId="77777777" w:rsidR="00F80EB6" w:rsidRDefault="00F80EB6" w:rsidP="00BD150D">
            <w:pPr>
              <w:spacing w:after="0"/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06F534AE" w14:textId="77777777" w:rsidR="000628C4" w:rsidRDefault="000628C4" w:rsidP="00BD150D">
            <w:pPr>
              <w:spacing w:after="0"/>
              <w:rPr>
                <w:rFonts w:ascii="Arial" w:hAnsi="Arial" w:cs="Arial"/>
                <w:b/>
                <w:sz w:val="22"/>
                <w:szCs w:val="22"/>
              </w:rPr>
            </w:pPr>
            <w:r w:rsidRPr="00AC616D">
              <w:rPr>
                <w:rFonts w:ascii="Arial" w:hAnsi="Arial" w:cs="Arial"/>
                <w:b/>
                <w:sz w:val="22"/>
                <w:szCs w:val="22"/>
              </w:rPr>
              <w:t>Target date</w:t>
            </w:r>
          </w:p>
          <w:p w14:paraId="07F2B39B" w14:textId="77777777" w:rsidR="00E62CB3" w:rsidRPr="0014458C" w:rsidRDefault="00E62CB3" w:rsidP="00130D8C">
            <w:pPr>
              <w:rPr>
                <w:rFonts w:ascii="Arial" w:hAnsi="Arial" w:cs="Arial"/>
                <w:sz w:val="22"/>
                <w:szCs w:val="22"/>
              </w:rPr>
            </w:pPr>
            <w:r w:rsidRPr="00554B6E">
              <w:rPr>
                <w:rFonts w:ascii="Arial" w:hAnsi="Arial" w:cs="Arial"/>
                <w:color w:val="0000CC"/>
                <w:sz w:val="22"/>
                <w:szCs w:val="22"/>
              </w:rPr>
              <w:t>DD/MM/YYYY</w:t>
            </w:r>
          </w:p>
        </w:tc>
      </w:tr>
      <w:tr w:rsidR="000628C4" w:rsidRPr="00AC616D" w14:paraId="182135A0" w14:textId="77777777" w:rsidTr="00846D48">
        <w:trPr>
          <w:trHeight w:val="523"/>
        </w:trPr>
        <w:tc>
          <w:tcPr>
            <w:tcW w:w="279" w:type="pct"/>
            <w:shd w:val="clear" w:color="auto" w:fill="auto"/>
          </w:tcPr>
          <w:p w14:paraId="476BBA0D" w14:textId="77777777" w:rsidR="000628C4" w:rsidRPr="00AC616D" w:rsidRDefault="000628C4" w:rsidP="00AC616D">
            <w:pPr>
              <w:numPr>
                <w:ilvl w:val="0"/>
                <w:numId w:val="2"/>
              </w:num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728" w:type="pct"/>
            <w:shd w:val="clear" w:color="auto" w:fill="auto"/>
          </w:tcPr>
          <w:p w14:paraId="0ACD592C" w14:textId="77777777" w:rsidR="000454A3" w:rsidRDefault="000628C4" w:rsidP="000454A3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Opening</w:t>
            </w:r>
            <w:r w:rsidR="000454A3">
              <w:rPr>
                <w:rFonts w:ascii="Arial" w:hAnsi="Arial" w:cs="Arial"/>
                <w:b/>
                <w:sz w:val="22"/>
                <w:szCs w:val="22"/>
              </w:rPr>
              <w:t>:</w:t>
            </w:r>
          </w:p>
          <w:p w14:paraId="02E2954D" w14:textId="77777777" w:rsidR="000454A3" w:rsidRPr="00ED079F" w:rsidRDefault="000628C4" w:rsidP="00ED079F">
            <w:pPr>
              <w:pStyle w:val="ListParagraph"/>
              <w:numPr>
                <w:ilvl w:val="1"/>
                <w:numId w:val="2"/>
              </w:numPr>
              <w:rPr>
                <w:rFonts w:ascii="Arial" w:hAnsi="Arial" w:cs="Arial"/>
                <w:b/>
                <w:sz w:val="22"/>
                <w:szCs w:val="22"/>
              </w:rPr>
            </w:pPr>
            <w:r w:rsidRPr="00ED079F">
              <w:rPr>
                <w:rFonts w:ascii="Arial" w:hAnsi="Arial" w:cs="Arial"/>
                <w:sz w:val="22"/>
                <w:szCs w:val="22"/>
              </w:rPr>
              <w:t>Welcome</w:t>
            </w:r>
            <w:r w:rsidRPr="00ED079F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</w:p>
          <w:p w14:paraId="498653CF" w14:textId="77777777" w:rsidR="000628C4" w:rsidRPr="00ED079F" w:rsidRDefault="000628C4" w:rsidP="00ED079F">
            <w:pPr>
              <w:pStyle w:val="ListParagraph"/>
              <w:numPr>
                <w:ilvl w:val="1"/>
                <w:numId w:val="2"/>
              </w:numPr>
              <w:rPr>
                <w:rFonts w:ascii="Arial" w:hAnsi="Arial" w:cs="Arial"/>
                <w:sz w:val="22"/>
                <w:szCs w:val="22"/>
              </w:rPr>
            </w:pPr>
            <w:r w:rsidRPr="00ED079F">
              <w:rPr>
                <w:rFonts w:ascii="Arial" w:hAnsi="Arial" w:cs="Arial"/>
                <w:sz w:val="22"/>
                <w:szCs w:val="22"/>
              </w:rPr>
              <w:t>Apologies</w:t>
            </w:r>
            <w:r w:rsidR="005C54B2">
              <w:rPr>
                <w:rFonts w:ascii="Arial" w:hAnsi="Arial" w:cs="Arial"/>
                <w:sz w:val="22"/>
                <w:szCs w:val="22"/>
              </w:rPr>
              <w:t xml:space="preserve"> and quorum</w:t>
            </w:r>
          </w:p>
        </w:tc>
        <w:tc>
          <w:tcPr>
            <w:tcW w:w="1853" w:type="pct"/>
            <w:shd w:val="clear" w:color="auto" w:fill="auto"/>
          </w:tcPr>
          <w:p w14:paraId="414A05D1" w14:textId="77777777" w:rsidR="000628C4" w:rsidRPr="00AC616D" w:rsidRDefault="000628C4" w:rsidP="00130D8C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593" w:type="pct"/>
            <w:shd w:val="clear" w:color="auto" w:fill="auto"/>
          </w:tcPr>
          <w:p w14:paraId="4FCDF6B2" w14:textId="77777777" w:rsidR="000628C4" w:rsidRPr="00F75E79" w:rsidRDefault="000628C4" w:rsidP="00130D8C">
            <w:pPr>
              <w:rPr>
                <w:rFonts w:ascii="Arial" w:hAnsi="Arial" w:cs="Arial"/>
                <w:b/>
                <w:color w:val="0000CC"/>
                <w:sz w:val="22"/>
                <w:szCs w:val="22"/>
              </w:rPr>
            </w:pPr>
          </w:p>
        </w:tc>
        <w:tc>
          <w:tcPr>
            <w:tcW w:w="547" w:type="pct"/>
            <w:shd w:val="clear" w:color="auto" w:fill="auto"/>
          </w:tcPr>
          <w:p w14:paraId="2B7DE75A" w14:textId="77777777" w:rsidR="000628C4" w:rsidRPr="00F75E79" w:rsidRDefault="000628C4" w:rsidP="00130D8C">
            <w:pPr>
              <w:rPr>
                <w:rFonts w:ascii="Arial" w:hAnsi="Arial" w:cs="Arial"/>
                <w:b/>
                <w:color w:val="0000CC"/>
                <w:sz w:val="22"/>
                <w:szCs w:val="22"/>
              </w:rPr>
            </w:pPr>
          </w:p>
        </w:tc>
      </w:tr>
      <w:tr w:rsidR="007149F9" w:rsidRPr="00AC616D" w14:paraId="529B6611" w14:textId="77777777" w:rsidTr="00846D48">
        <w:trPr>
          <w:trHeight w:val="523"/>
        </w:trPr>
        <w:tc>
          <w:tcPr>
            <w:tcW w:w="279" w:type="pct"/>
            <w:shd w:val="clear" w:color="auto" w:fill="auto"/>
          </w:tcPr>
          <w:p w14:paraId="4D12EB01" w14:textId="77777777" w:rsidR="007149F9" w:rsidRPr="00AC616D" w:rsidRDefault="007149F9" w:rsidP="00AC616D">
            <w:pPr>
              <w:numPr>
                <w:ilvl w:val="0"/>
                <w:numId w:val="2"/>
              </w:num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728" w:type="pct"/>
            <w:shd w:val="clear" w:color="auto" w:fill="auto"/>
          </w:tcPr>
          <w:p w14:paraId="69CE61D3" w14:textId="77777777" w:rsidR="00AE7E21" w:rsidRPr="00AE7E21" w:rsidRDefault="007149F9" w:rsidP="0045333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OH</w:t>
            </w:r>
            <w:r w:rsidR="0034093C">
              <w:rPr>
                <w:rFonts w:ascii="Arial" w:hAnsi="Arial" w:cs="Arial"/>
                <w:b/>
                <w:sz w:val="22"/>
                <w:szCs w:val="22"/>
              </w:rPr>
              <w:t>S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 Theme: </w:t>
            </w:r>
            <w:r w:rsidR="0045333A">
              <w:rPr>
                <w:rFonts w:ascii="Arial" w:hAnsi="Arial" w:cs="Arial"/>
                <w:sz w:val="22"/>
                <w:szCs w:val="22"/>
              </w:rPr>
              <w:t>Emergency Preparedness</w:t>
            </w:r>
          </w:p>
        </w:tc>
        <w:tc>
          <w:tcPr>
            <w:tcW w:w="1853" w:type="pct"/>
            <w:shd w:val="clear" w:color="auto" w:fill="auto"/>
          </w:tcPr>
          <w:p w14:paraId="2D8BBB0A" w14:textId="77777777" w:rsidR="00AE7E21" w:rsidRPr="007149F9" w:rsidRDefault="00AE7E21" w:rsidP="00AD07D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93" w:type="pct"/>
            <w:shd w:val="clear" w:color="auto" w:fill="auto"/>
          </w:tcPr>
          <w:p w14:paraId="64932AE0" w14:textId="77777777" w:rsidR="000F7931" w:rsidRPr="00F75E79" w:rsidRDefault="000F7931" w:rsidP="00C6325A">
            <w:pPr>
              <w:rPr>
                <w:rFonts w:ascii="Arial" w:hAnsi="Arial" w:cs="Arial"/>
                <w:b/>
                <w:color w:val="0000CC"/>
                <w:sz w:val="22"/>
                <w:szCs w:val="22"/>
              </w:rPr>
            </w:pPr>
          </w:p>
        </w:tc>
        <w:tc>
          <w:tcPr>
            <w:tcW w:w="547" w:type="pct"/>
            <w:shd w:val="clear" w:color="auto" w:fill="auto"/>
          </w:tcPr>
          <w:p w14:paraId="7CE0AEB6" w14:textId="77777777" w:rsidR="007149F9" w:rsidRPr="00F75E79" w:rsidRDefault="007149F9" w:rsidP="00130D8C">
            <w:pPr>
              <w:rPr>
                <w:rFonts w:ascii="Arial" w:hAnsi="Arial" w:cs="Arial"/>
                <w:b/>
                <w:color w:val="0000CC"/>
                <w:sz w:val="22"/>
                <w:szCs w:val="22"/>
              </w:rPr>
            </w:pPr>
          </w:p>
        </w:tc>
      </w:tr>
      <w:tr w:rsidR="00482934" w:rsidRPr="00AC616D" w14:paraId="73584BE6" w14:textId="77777777" w:rsidTr="00846D48">
        <w:trPr>
          <w:trHeight w:val="523"/>
        </w:trPr>
        <w:tc>
          <w:tcPr>
            <w:tcW w:w="279" w:type="pct"/>
            <w:shd w:val="clear" w:color="auto" w:fill="auto"/>
          </w:tcPr>
          <w:p w14:paraId="2EA76E06" w14:textId="77777777" w:rsidR="00482934" w:rsidRPr="00AC616D" w:rsidRDefault="00482934" w:rsidP="00AC616D">
            <w:pPr>
              <w:numPr>
                <w:ilvl w:val="0"/>
                <w:numId w:val="2"/>
              </w:num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728" w:type="pct"/>
            <w:shd w:val="clear" w:color="auto" w:fill="auto"/>
          </w:tcPr>
          <w:p w14:paraId="68349978" w14:textId="77777777" w:rsidR="00482934" w:rsidRDefault="00482934" w:rsidP="000454A3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AE4429">
              <w:rPr>
                <w:rFonts w:ascii="Arial" w:hAnsi="Arial" w:cs="Arial"/>
                <w:b/>
                <w:sz w:val="22"/>
                <w:szCs w:val="22"/>
              </w:rPr>
              <w:t>Safety and Emergency Evacuation Procedure</w:t>
            </w:r>
          </w:p>
        </w:tc>
        <w:tc>
          <w:tcPr>
            <w:tcW w:w="1853" w:type="pct"/>
            <w:shd w:val="clear" w:color="auto" w:fill="auto"/>
          </w:tcPr>
          <w:p w14:paraId="44F080C3" w14:textId="77777777" w:rsidR="006D0AA5" w:rsidRDefault="006D0AA5" w:rsidP="000919F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 safety issues raised</w:t>
            </w:r>
          </w:p>
          <w:p w14:paraId="59888F75" w14:textId="77777777" w:rsidR="00C45851" w:rsidRDefault="00A67D4A" w:rsidP="000919F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Electricity Safety Month</w:t>
            </w:r>
          </w:p>
          <w:p w14:paraId="11407499" w14:textId="77777777" w:rsidR="00E4242A" w:rsidRDefault="00E4242A" w:rsidP="000919F0">
            <w:pPr>
              <w:rPr>
                <w:rFonts w:ascii="Arial" w:hAnsi="Arial" w:cs="Arial"/>
                <w:sz w:val="22"/>
                <w:szCs w:val="22"/>
              </w:rPr>
            </w:pPr>
          </w:p>
          <w:p w14:paraId="70C5DBFC" w14:textId="77777777" w:rsidR="00E4242A" w:rsidRPr="00F82193" w:rsidRDefault="00E4242A" w:rsidP="00B15A0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Remember to do self-evaluation on the Eskom </w:t>
            </w:r>
            <w:r w:rsidR="00B15A03">
              <w:rPr>
                <w:rFonts w:ascii="Arial" w:hAnsi="Arial" w:cs="Arial"/>
                <w:sz w:val="22"/>
                <w:szCs w:val="22"/>
              </w:rPr>
              <w:t>COVID</w:t>
            </w:r>
            <w:r>
              <w:rPr>
                <w:rFonts w:ascii="Arial" w:hAnsi="Arial" w:cs="Arial"/>
                <w:sz w:val="22"/>
                <w:szCs w:val="22"/>
              </w:rPr>
              <w:t xml:space="preserve"> -19 Self-check app. MS Teams can also be used.</w:t>
            </w:r>
          </w:p>
        </w:tc>
        <w:tc>
          <w:tcPr>
            <w:tcW w:w="593" w:type="pct"/>
            <w:shd w:val="clear" w:color="auto" w:fill="auto"/>
          </w:tcPr>
          <w:p w14:paraId="71953A8B" w14:textId="77777777" w:rsidR="00782331" w:rsidRDefault="00782331" w:rsidP="00F205B9">
            <w:pPr>
              <w:rPr>
                <w:rFonts w:ascii="Arial" w:hAnsi="Arial" w:cs="Arial"/>
                <w:b/>
                <w:color w:val="0000CC"/>
                <w:sz w:val="22"/>
                <w:szCs w:val="22"/>
              </w:rPr>
            </w:pPr>
          </w:p>
          <w:p w14:paraId="1C92AB04" w14:textId="7742EC73" w:rsidR="00A67D4A" w:rsidRDefault="00556270" w:rsidP="00F205B9">
            <w:pPr>
              <w:rPr>
                <w:rFonts w:ascii="Arial" w:hAnsi="Arial" w:cs="Arial"/>
                <w:b/>
                <w:color w:val="0000CC"/>
                <w:sz w:val="22"/>
                <w:szCs w:val="22"/>
              </w:rPr>
            </w:pPr>
            <w:r>
              <w:rPr>
                <w:rFonts w:ascii="Arial" w:hAnsi="Arial" w:cs="Arial"/>
                <w:b/>
                <w:color w:val="0000CC"/>
                <w:sz w:val="22"/>
                <w:szCs w:val="22"/>
              </w:rPr>
              <w:t>All</w:t>
            </w:r>
          </w:p>
          <w:p w14:paraId="41B787BA" w14:textId="77777777" w:rsidR="00D37C8B" w:rsidRDefault="00D37C8B" w:rsidP="00F205B9">
            <w:pPr>
              <w:rPr>
                <w:rFonts w:ascii="Arial" w:hAnsi="Arial" w:cs="Arial"/>
                <w:b/>
                <w:color w:val="0000CC"/>
                <w:sz w:val="22"/>
                <w:szCs w:val="22"/>
              </w:rPr>
            </w:pPr>
          </w:p>
          <w:p w14:paraId="38DECB27" w14:textId="69A5157C" w:rsidR="00D37C8B" w:rsidRDefault="00B3729C" w:rsidP="00F205B9">
            <w:pPr>
              <w:rPr>
                <w:rFonts w:ascii="Arial" w:hAnsi="Arial" w:cs="Arial"/>
                <w:b/>
                <w:color w:val="0000CC"/>
                <w:sz w:val="22"/>
                <w:szCs w:val="22"/>
              </w:rPr>
            </w:pPr>
            <w:r>
              <w:rPr>
                <w:rFonts w:ascii="Arial" w:hAnsi="Arial" w:cs="Arial"/>
                <w:b/>
                <w:color w:val="0000CC"/>
                <w:sz w:val="22"/>
                <w:szCs w:val="22"/>
              </w:rPr>
              <w:t>All</w:t>
            </w:r>
          </w:p>
          <w:p w14:paraId="5624762D" w14:textId="77777777" w:rsidR="00C45851" w:rsidRPr="00F75E79" w:rsidRDefault="00C45851" w:rsidP="001418DB">
            <w:pPr>
              <w:rPr>
                <w:rFonts w:ascii="Arial" w:hAnsi="Arial" w:cs="Arial"/>
                <w:b/>
                <w:color w:val="0000CC"/>
                <w:sz w:val="22"/>
                <w:szCs w:val="22"/>
              </w:rPr>
            </w:pPr>
          </w:p>
        </w:tc>
        <w:tc>
          <w:tcPr>
            <w:tcW w:w="547" w:type="pct"/>
            <w:shd w:val="clear" w:color="auto" w:fill="auto"/>
          </w:tcPr>
          <w:p w14:paraId="4FD68279" w14:textId="77777777" w:rsidR="00482934" w:rsidRPr="00F75E79" w:rsidDel="00E62CB3" w:rsidRDefault="00482934" w:rsidP="00130D8C">
            <w:pPr>
              <w:rPr>
                <w:rFonts w:ascii="Arial" w:hAnsi="Arial" w:cs="Arial"/>
                <w:b/>
                <w:color w:val="0000CC"/>
                <w:sz w:val="22"/>
                <w:szCs w:val="22"/>
              </w:rPr>
            </w:pPr>
          </w:p>
        </w:tc>
      </w:tr>
      <w:tr w:rsidR="00AE4429" w:rsidRPr="00AE4429" w14:paraId="79AC4E19" w14:textId="77777777" w:rsidTr="00846D48">
        <w:trPr>
          <w:trHeight w:val="809"/>
        </w:trPr>
        <w:tc>
          <w:tcPr>
            <w:tcW w:w="279" w:type="pct"/>
            <w:shd w:val="clear" w:color="auto" w:fill="auto"/>
          </w:tcPr>
          <w:p w14:paraId="1D649EA2" w14:textId="77777777" w:rsidR="000628C4" w:rsidRPr="00AE4429" w:rsidRDefault="000628C4" w:rsidP="00AC616D">
            <w:pPr>
              <w:numPr>
                <w:ilvl w:val="0"/>
                <w:numId w:val="2"/>
              </w:num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728" w:type="pct"/>
            <w:shd w:val="clear" w:color="auto" w:fill="auto"/>
          </w:tcPr>
          <w:p w14:paraId="38266BDE" w14:textId="77777777" w:rsidR="000628C4" w:rsidRPr="00D138AB" w:rsidRDefault="005C54B2" w:rsidP="00D138AB">
            <w:pPr>
              <w:tabs>
                <w:tab w:val="left" w:pos="3812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Adoption of agenda &amp; Declaration of interest</w:t>
            </w:r>
          </w:p>
        </w:tc>
        <w:tc>
          <w:tcPr>
            <w:tcW w:w="1853" w:type="pct"/>
            <w:shd w:val="clear" w:color="auto" w:fill="auto"/>
          </w:tcPr>
          <w:p w14:paraId="3504F446" w14:textId="77777777" w:rsidR="00D138AB" w:rsidRPr="00AE4429" w:rsidRDefault="002357DE" w:rsidP="00130D8C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0B5290">
              <w:rPr>
                <w:rFonts w:ascii="Arial" w:hAnsi="Arial" w:cs="Arial"/>
                <w:sz w:val="22"/>
                <w:szCs w:val="22"/>
              </w:rPr>
              <w:t xml:space="preserve">No declarations of </w:t>
            </w:r>
            <w:r w:rsidR="000B5290" w:rsidRPr="000B5290">
              <w:rPr>
                <w:rFonts w:ascii="Arial" w:hAnsi="Arial" w:cs="Arial"/>
                <w:sz w:val="22"/>
                <w:szCs w:val="22"/>
              </w:rPr>
              <w:t>interest</w:t>
            </w:r>
            <w:r w:rsidRPr="000B5290">
              <w:rPr>
                <w:rFonts w:ascii="Arial" w:hAnsi="Arial" w:cs="Arial"/>
                <w:sz w:val="22"/>
                <w:szCs w:val="22"/>
              </w:rPr>
              <w:t>.</w:t>
            </w:r>
          </w:p>
        </w:tc>
        <w:tc>
          <w:tcPr>
            <w:tcW w:w="593" w:type="pct"/>
            <w:shd w:val="clear" w:color="auto" w:fill="auto"/>
          </w:tcPr>
          <w:p w14:paraId="1A1BE5FE" w14:textId="77777777" w:rsidR="000628C4" w:rsidRPr="00AE4429" w:rsidRDefault="000628C4" w:rsidP="00130D8C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547" w:type="pct"/>
            <w:shd w:val="clear" w:color="auto" w:fill="auto"/>
          </w:tcPr>
          <w:p w14:paraId="3B52FC78" w14:textId="77777777" w:rsidR="000628C4" w:rsidRPr="00AE4429" w:rsidRDefault="000628C4" w:rsidP="00130D8C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0628C4" w:rsidRPr="00AC616D" w14:paraId="5FD92659" w14:textId="77777777" w:rsidTr="00846D48">
        <w:trPr>
          <w:trHeight w:val="575"/>
        </w:trPr>
        <w:tc>
          <w:tcPr>
            <w:tcW w:w="279" w:type="pct"/>
            <w:shd w:val="clear" w:color="auto" w:fill="auto"/>
          </w:tcPr>
          <w:p w14:paraId="623D125C" w14:textId="77777777" w:rsidR="000628C4" w:rsidRPr="00AC616D" w:rsidRDefault="000628C4" w:rsidP="00AC616D">
            <w:pPr>
              <w:numPr>
                <w:ilvl w:val="0"/>
                <w:numId w:val="2"/>
              </w:num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728" w:type="pct"/>
            <w:shd w:val="clear" w:color="auto" w:fill="auto"/>
          </w:tcPr>
          <w:p w14:paraId="5BF6483C" w14:textId="77777777" w:rsidR="00851DB9" w:rsidRDefault="005203E0" w:rsidP="00851DB9">
            <w:pPr>
              <w:spacing w:after="0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Verification of </w:t>
            </w:r>
            <w:r w:rsidR="000628C4" w:rsidRPr="00AC616D">
              <w:rPr>
                <w:rFonts w:ascii="Arial" w:hAnsi="Arial" w:cs="Arial"/>
                <w:b/>
                <w:sz w:val="22"/>
                <w:szCs w:val="22"/>
              </w:rPr>
              <w:t xml:space="preserve">minutes </w:t>
            </w:r>
            <w:r>
              <w:rPr>
                <w:rFonts w:ascii="Arial" w:hAnsi="Arial" w:cs="Arial"/>
                <w:b/>
                <w:sz w:val="22"/>
                <w:szCs w:val="22"/>
              </w:rPr>
              <w:t>of previous meeting</w:t>
            </w:r>
            <w:r w:rsidR="003629CD">
              <w:rPr>
                <w:rFonts w:ascii="Arial" w:hAnsi="Arial" w:cs="Arial"/>
                <w:b/>
                <w:sz w:val="22"/>
                <w:szCs w:val="22"/>
              </w:rPr>
              <w:t>/s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</w:p>
          <w:p w14:paraId="123E0675" w14:textId="77777777" w:rsidR="00701FFB" w:rsidRPr="00AC616D" w:rsidRDefault="00701FFB" w:rsidP="00AD568C">
            <w:pPr>
              <w:spacing w:after="0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853" w:type="pct"/>
            <w:shd w:val="clear" w:color="auto" w:fill="auto"/>
          </w:tcPr>
          <w:p w14:paraId="708A761E" w14:textId="77777777" w:rsidR="005B5209" w:rsidRPr="000B5290" w:rsidRDefault="009C506E" w:rsidP="000B529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Accepted</w:t>
            </w:r>
            <w:r w:rsidR="00AD568C" w:rsidRPr="00264175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593" w:type="pct"/>
            <w:shd w:val="clear" w:color="auto" w:fill="auto"/>
          </w:tcPr>
          <w:p w14:paraId="0AE23EE9" w14:textId="77777777" w:rsidR="006938E1" w:rsidRPr="00ED079F" w:rsidRDefault="006938E1" w:rsidP="00BF403F">
            <w:pPr>
              <w:rPr>
                <w:rFonts w:ascii="Arial" w:hAnsi="Arial" w:cs="Arial"/>
                <w:color w:val="0070C0"/>
                <w:sz w:val="22"/>
                <w:szCs w:val="22"/>
              </w:rPr>
            </w:pPr>
          </w:p>
        </w:tc>
        <w:tc>
          <w:tcPr>
            <w:tcW w:w="547" w:type="pct"/>
            <w:shd w:val="clear" w:color="auto" w:fill="auto"/>
          </w:tcPr>
          <w:p w14:paraId="2494143D" w14:textId="77777777" w:rsidR="000628C4" w:rsidRPr="00AC616D" w:rsidRDefault="000628C4" w:rsidP="00130D8C">
            <w:pPr>
              <w:rPr>
                <w:rFonts w:ascii="Arial" w:hAnsi="Arial" w:cs="Arial"/>
                <w:b/>
                <w:color w:val="0070C0"/>
                <w:sz w:val="22"/>
                <w:szCs w:val="22"/>
              </w:rPr>
            </w:pPr>
          </w:p>
        </w:tc>
      </w:tr>
      <w:tr w:rsidR="003629CD" w:rsidRPr="00AC616D" w14:paraId="6EC18153" w14:textId="77777777" w:rsidTr="00846D48">
        <w:trPr>
          <w:trHeight w:val="575"/>
        </w:trPr>
        <w:tc>
          <w:tcPr>
            <w:tcW w:w="279" w:type="pct"/>
            <w:shd w:val="clear" w:color="auto" w:fill="auto"/>
          </w:tcPr>
          <w:p w14:paraId="28A11B65" w14:textId="77777777" w:rsidR="003629CD" w:rsidRPr="00AC616D" w:rsidRDefault="003629CD" w:rsidP="00AC616D">
            <w:pPr>
              <w:numPr>
                <w:ilvl w:val="0"/>
                <w:numId w:val="2"/>
              </w:num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728" w:type="pct"/>
            <w:shd w:val="clear" w:color="auto" w:fill="auto"/>
          </w:tcPr>
          <w:p w14:paraId="47A4BD38" w14:textId="77777777" w:rsidR="003629CD" w:rsidRDefault="00BF403F" w:rsidP="00EA5B88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A</w:t>
            </w:r>
            <w:r w:rsidR="003629CD">
              <w:rPr>
                <w:rFonts w:ascii="Arial" w:hAnsi="Arial" w:cs="Arial"/>
                <w:b/>
                <w:sz w:val="22"/>
                <w:szCs w:val="22"/>
              </w:rPr>
              <w:t>ction items</w:t>
            </w:r>
            <w:r w:rsidR="009A74A4">
              <w:rPr>
                <w:rFonts w:ascii="Arial" w:hAnsi="Arial" w:cs="Arial"/>
                <w:b/>
                <w:sz w:val="22"/>
                <w:szCs w:val="22"/>
              </w:rPr>
              <w:t xml:space="preserve"> from </w:t>
            </w:r>
            <w:r w:rsidR="00EA5B88">
              <w:rPr>
                <w:rFonts w:ascii="Arial" w:hAnsi="Arial" w:cs="Arial"/>
                <w:b/>
                <w:sz w:val="22"/>
                <w:szCs w:val="22"/>
              </w:rPr>
              <w:t xml:space="preserve">previous </w:t>
            </w:r>
            <w:r w:rsidR="009A74A4">
              <w:rPr>
                <w:rFonts w:ascii="Arial" w:hAnsi="Arial" w:cs="Arial"/>
                <w:b/>
                <w:sz w:val="22"/>
                <w:szCs w:val="22"/>
              </w:rPr>
              <w:t xml:space="preserve">minutes </w:t>
            </w:r>
          </w:p>
        </w:tc>
        <w:tc>
          <w:tcPr>
            <w:tcW w:w="1853" w:type="pct"/>
            <w:shd w:val="clear" w:color="auto" w:fill="auto"/>
          </w:tcPr>
          <w:p w14:paraId="15FBEAC8" w14:textId="77777777" w:rsidR="003629CD" w:rsidRPr="003629CD" w:rsidRDefault="003629CD" w:rsidP="00130D8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93" w:type="pct"/>
            <w:shd w:val="clear" w:color="auto" w:fill="auto"/>
          </w:tcPr>
          <w:p w14:paraId="7C6AC189" w14:textId="77777777" w:rsidR="003629CD" w:rsidRDefault="003629CD" w:rsidP="00130D8C">
            <w:pPr>
              <w:rPr>
                <w:rFonts w:ascii="Arial" w:hAnsi="Arial" w:cs="Arial"/>
                <w:color w:val="0070C0"/>
                <w:sz w:val="22"/>
                <w:szCs w:val="22"/>
              </w:rPr>
            </w:pPr>
          </w:p>
        </w:tc>
        <w:tc>
          <w:tcPr>
            <w:tcW w:w="547" w:type="pct"/>
            <w:shd w:val="clear" w:color="auto" w:fill="auto"/>
          </w:tcPr>
          <w:p w14:paraId="268F9E88" w14:textId="77777777" w:rsidR="003629CD" w:rsidRPr="00AC616D" w:rsidRDefault="003629CD" w:rsidP="00130D8C">
            <w:pPr>
              <w:rPr>
                <w:rFonts w:ascii="Arial" w:hAnsi="Arial" w:cs="Arial"/>
                <w:b/>
                <w:color w:val="0070C0"/>
                <w:sz w:val="22"/>
                <w:szCs w:val="22"/>
              </w:rPr>
            </w:pPr>
          </w:p>
        </w:tc>
      </w:tr>
      <w:tr w:rsidR="00335329" w:rsidRPr="00AC616D" w14:paraId="78F23599" w14:textId="77777777" w:rsidTr="00846D48">
        <w:trPr>
          <w:trHeight w:val="575"/>
        </w:trPr>
        <w:tc>
          <w:tcPr>
            <w:tcW w:w="279" w:type="pct"/>
            <w:shd w:val="clear" w:color="auto" w:fill="auto"/>
          </w:tcPr>
          <w:p w14:paraId="108B36A8" w14:textId="77777777" w:rsidR="00335329" w:rsidRPr="00D138AB" w:rsidRDefault="00335329" w:rsidP="00D138AB">
            <w:pPr>
              <w:pStyle w:val="ListParagraph"/>
              <w:numPr>
                <w:ilvl w:val="1"/>
                <w:numId w:val="2"/>
              </w:num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28" w:type="pct"/>
            <w:shd w:val="clear" w:color="auto" w:fill="auto"/>
          </w:tcPr>
          <w:p w14:paraId="47BC74EB" w14:textId="364674F0" w:rsidR="00F80EB6" w:rsidRPr="003D07FD" w:rsidRDefault="00335329" w:rsidP="00A37951">
            <w:pPr>
              <w:rPr>
                <w:rFonts w:ascii="Arial" w:hAnsi="Arial" w:cs="Arial"/>
                <w:color w:val="0000CC"/>
                <w:sz w:val="22"/>
                <w:szCs w:val="22"/>
              </w:rPr>
            </w:pPr>
            <w:r w:rsidRPr="00ED079F">
              <w:rPr>
                <w:rFonts w:ascii="Arial" w:hAnsi="Arial" w:cs="Arial"/>
                <w:sz w:val="22"/>
                <w:szCs w:val="22"/>
              </w:rPr>
              <w:t xml:space="preserve">Meeting </w:t>
            </w:r>
            <w:r>
              <w:rPr>
                <w:rFonts w:ascii="Arial" w:hAnsi="Arial" w:cs="Arial"/>
                <w:sz w:val="22"/>
                <w:szCs w:val="22"/>
              </w:rPr>
              <w:t xml:space="preserve">No. </w:t>
            </w:r>
            <w:r w:rsidR="00D37C8B">
              <w:rPr>
                <w:rFonts w:ascii="Arial" w:hAnsi="Arial" w:cs="Arial"/>
                <w:sz w:val="22"/>
                <w:szCs w:val="22"/>
              </w:rPr>
              <w:t>0</w:t>
            </w:r>
            <w:r w:rsidR="00A37951">
              <w:rPr>
                <w:rFonts w:ascii="Arial" w:hAnsi="Arial" w:cs="Arial"/>
                <w:sz w:val="22"/>
                <w:szCs w:val="22"/>
              </w:rPr>
              <w:t>4</w:t>
            </w:r>
            <w:r w:rsidRPr="00554B6E">
              <w:rPr>
                <w:rFonts w:ascii="Arial" w:hAnsi="Arial" w:cs="Arial"/>
                <w:color w:val="0000CC"/>
                <w:sz w:val="22"/>
                <w:szCs w:val="22"/>
              </w:rPr>
              <w:t>/</w:t>
            </w:r>
            <w:r w:rsidR="007C476D">
              <w:rPr>
                <w:rFonts w:ascii="Arial" w:hAnsi="Arial" w:cs="Arial"/>
                <w:color w:val="0000CC"/>
                <w:sz w:val="22"/>
                <w:szCs w:val="22"/>
              </w:rPr>
              <w:t>2</w:t>
            </w:r>
            <w:r w:rsidR="00014867">
              <w:rPr>
                <w:rFonts w:ascii="Arial" w:hAnsi="Arial" w:cs="Arial"/>
                <w:color w:val="0000CC"/>
                <w:sz w:val="22"/>
                <w:szCs w:val="22"/>
              </w:rPr>
              <w:t>020</w:t>
            </w:r>
          </w:p>
        </w:tc>
        <w:tc>
          <w:tcPr>
            <w:tcW w:w="1853" w:type="pct"/>
            <w:shd w:val="clear" w:color="auto" w:fill="auto"/>
          </w:tcPr>
          <w:p w14:paraId="23DE2374" w14:textId="4CD4594A" w:rsidR="00E04881" w:rsidRPr="003629CD" w:rsidRDefault="00222EE8" w:rsidP="008E537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BP </w:t>
            </w:r>
            <w:r w:rsidR="008E537C">
              <w:rPr>
                <w:rFonts w:ascii="Arial" w:hAnsi="Arial" w:cs="Arial"/>
                <w:sz w:val="22"/>
                <w:szCs w:val="22"/>
              </w:rPr>
              <w:t>applied for a CATS MM/DC Shared Drive for backups.</w:t>
            </w:r>
          </w:p>
        </w:tc>
        <w:tc>
          <w:tcPr>
            <w:tcW w:w="593" w:type="pct"/>
            <w:shd w:val="clear" w:color="auto" w:fill="auto"/>
          </w:tcPr>
          <w:p w14:paraId="1C02E8F1" w14:textId="77777777" w:rsidR="00335329" w:rsidRPr="00222EE8" w:rsidRDefault="00222EE8" w:rsidP="00130D8C">
            <w:pPr>
              <w:rPr>
                <w:rFonts w:ascii="Arial" w:hAnsi="Arial" w:cs="Arial"/>
                <w:b/>
                <w:color w:val="0070C0"/>
                <w:sz w:val="22"/>
                <w:szCs w:val="22"/>
              </w:rPr>
            </w:pPr>
            <w:r w:rsidRPr="00222EE8">
              <w:rPr>
                <w:rFonts w:ascii="Arial" w:hAnsi="Arial" w:cs="Arial"/>
                <w:b/>
                <w:color w:val="0070C0"/>
                <w:sz w:val="22"/>
                <w:szCs w:val="22"/>
              </w:rPr>
              <w:t>BP</w:t>
            </w:r>
          </w:p>
        </w:tc>
        <w:tc>
          <w:tcPr>
            <w:tcW w:w="547" w:type="pct"/>
            <w:shd w:val="clear" w:color="auto" w:fill="auto"/>
          </w:tcPr>
          <w:p w14:paraId="36AF2A30" w14:textId="77777777" w:rsidR="00335329" w:rsidRPr="00AC616D" w:rsidRDefault="005432A2" w:rsidP="00130D8C">
            <w:pPr>
              <w:rPr>
                <w:rFonts w:ascii="Arial" w:hAnsi="Arial" w:cs="Arial"/>
                <w:b/>
                <w:color w:val="0070C0"/>
                <w:sz w:val="22"/>
                <w:szCs w:val="22"/>
              </w:rPr>
            </w:pPr>
            <w:r>
              <w:rPr>
                <w:rFonts w:ascii="Arial" w:hAnsi="Arial" w:cs="Arial"/>
                <w:b/>
                <w:color w:val="0070C0"/>
                <w:sz w:val="22"/>
                <w:szCs w:val="22"/>
              </w:rPr>
              <w:t>7</w:t>
            </w:r>
            <w:r w:rsidR="00222EE8">
              <w:rPr>
                <w:rFonts w:ascii="Arial" w:hAnsi="Arial" w:cs="Arial"/>
                <w:b/>
                <w:color w:val="0070C0"/>
                <w:sz w:val="22"/>
                <w:szCs w:val="22"/>
              </w:rPr>
              <w:t xml:space="preserve"> Aug 2020</w:t>
            </w:r>
          </w:p>
        </w:tc>
      </w:tr>
      <w:tr w:rsidR="000628C4" w:rsidRPr="00AC616D" w14:paraId="371FD221" w14:textId="77777777" w:rsidTr="00846D48">
        <w:trPr>
          <w:trHeight w:val="523"/>
        </w:trPr>
        <w:tc>
          <w:tcPr>
            <w:tcW w:w="279" w:type="pct"/>
            <w:shd w:val="clear" w:color="auto" w:fill="auto"/>
          </w:tcPr>
          <w:p w14:paraId="7EFF1754" w14:textId="77777777" w:rsidR="000628C4" w:rsidRPr="00D138AB" w:rsidRDefault="000628C4" w:rsidP="00D138AB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728" w:type="pct"/>
            <w:shd w:val="clear" w:color="auto" w:fill="auto"/>
          </w:tcPr>
          <w:p w14:paraId="1B2EEF53" w14:textId="77777777" w:rsidR="000628C4" w:rsidRPr="00AC616D" w:rsidRDefault="00EA1704" w:rsidP="00130D8C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Matters for approval</w:t>
            </w:r>
          </w:p>
        </w:tc>
        <w:tc>
          <w:tcPr>
            <w:tcW w:w="1853" w:type="pct"/>
            <w:shd w:val="clear" w:color="auto" w:fill="auto"/>
          </w:tcPr>
          <w:p w14:paraId="729FF5BA" w14:textId="77777777" w:rsidR="000628C4" w:rsidRPr="00AC616D" w:rsidRDefault="000628C4" w:rsidP="00130D8C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593" w:type="pct"/>
            <w:shd w:val="clear" w:color="auto" w:fill="auto"/>
          </w:tcPr>
          <w:p w14:paraId="7DA2D1B5" w14:textId="77777777" w:rsidR="000628C4" w:rsidRPr="00AC616D" w:rsidRDefault="000628C4" w:rsidP="00130D8C">
            <w:pPr>
              <w:rPr>
                <w:rFonts w:ascii="Arial" w:hAnsi="Arial" w:cs="Arial"/>
                <w:b/>
                <w:color w:val="0070C0"/>
                <w:sz w:val="22"/>
                <w:szCs w:val="22"/>
              </w:rPr>
            </w:pPr>
          </w:p>
        </w:tc>
        <w:tc>
          <w:tcPr>
            <w:tcW w:w="547" w:type="pct"/>
            <w:shd w:val="clear" w:color="auto" w:fill="auto"/>
          </w:tcPr>
          <w:p w14:paraId="6A5417BE" w14:textId="77777777" w:rsidR="000628C4" w:rsidRPr="00AC616D" w:rsidRDefault="000628C4" w:rsidP="00130D8C">
            <w:pPr>
              <w:rPr>
                <w:rFonts w:ascii="Arial" w:hAnsi="Arial" w:cs="Arial"/>
                <w:b/>
                <w:color w:val="0070C0"/>
                <w:sz w:val="22"/>
                <w:szCs w:val="22"/>
              </w:rPr>
            </w:pPr>
          </w:p>
        </w:tc>
      </w:tr>
      <w:tr w:rsidR="005150DB" w:rsidRPr="00AC616D" w14:paraId="6E3ADD95" w14:textId="77777777" w:rsidTr="00846D48">
        <w:trPr>
          <w:trHeight w:val="650"/>
        </w:trPr>
        <w:tc>
          <w:tcPr>
            <w:tcW w:w="279" w:type="pct"/>
            <w:shd w:val="clear" w:color="auto" w:fill="auto"/>
          </w:tcPr>
          <w:p w14:paraId="5ACD0A5D" w14:textId="77777777" w:rsidR="005150DB" w:rsidRPr="00D138AB" w:rsidRDefault="005150DB" w:rsidP="00D138AB">
            <w:pPr>
              <w:pStyle w:val="ListParagraph"/>
              <w:numPr>
                <w:ilvl w:val="1"/>
                <w:numId w:val="2"/>
              </w:num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728" w:type="pct"/>
            <w:shd w:val="clear" w:color="auto" w:fill="auto"/>
          </w:tcPr>
          <w:p w14:paraId="07136B7A" w14:textId="77777777" w:rsidR="004E7270" w:rsidRPr="00C23835" w:rsidRDefault="005150DB" w:rsidP="00AF1EF8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631B7F">
              <w:rPr>
                <w:rFonts w:ascii="Arial" w:hAnsi="Arial" w:cs="Arial"/>
                <w:b/>
                <w:sz w:val="22"/>
                <w:szCs w:val="22"/>
              </w:rPr>
              <w:t>ISO 9001</w:t>
            </w:r>
          </w:p>
        </w:tc>
        <w:tc>
          <w:tcPr>
            <w:tcW w:w="1853" w:type="pct"/>
            <w:shd w:val="clear" w:color="auto" w:fill="auto"/>
          </w:tcPr>
          <w:p w14:paraId="0F0EEB0F" w14:textId="54FED5C7" w:rsidR="00170050" w:rsidRPr="0078064A" w:rsidRDefault="00403A90" w:rsidP="0017005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 feedback.</w:t>
            </w:r>
          </w:p>
        </w:tc>
        <w:tc>
          <w:tcPr>
            <w:tcW w:w="593" w:type="pct"/>
            <w:shd w:val="clear" w:color="auto" w:fill="auto"/>
          </w:tcPr>
          <w:p w14:paraId="4A5C59B8" w14:textId="77777777" w:rsidR="005150DB" w:rsidRPr="00F41296" w:rsidRDefault="00222EE8" w:rsidP="00F412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</w:t>
            </w:r>
          </w:p>
        </w:tc>
        <w:tc>
          <w:tcPr>
            <w:tcW w:w="547" w:type="pct"/>
            <w:shd w:val="clear" w:color="auto" w:fill="auto"/>
          </w:tcPr>
          <w:p w14:paraId="53EAB552" w14:textId="77777777" w:rsidR="005150DB" w:rsidRPr="00AC616D" w:rsidRDefault="005150DB" w:rsidP="00F41296">
            <w:pPr>
              <w:rPr>
                <w:rFonts w:ascii="Arial" w:hAnsi="Arial" w:cs="Arial"/>
                <w:b/>
                <w:color w:val="0070C0"/>
                <w:sz w:val="22"/>
                <w:szCs w:val="22"/>
              </w:rPr>
            </w:pPr>
          </w:p>
        </w:tc>
      </w:tr>
      <w:tr w:rsidR="001B3A63" w:rsidRPr="00AC616D" w14:paraId="234265E0" w14:textId="77777777" w:rsidTr="00846D48">
        <w:trPr>
          <w:trHeight w:val="560"/>
        </w:trPr>
        <w:tc>
          <w:tcPr>
            <w:tcW w:w="279" w:type="pct"/>
            <w:shd w:val="clear" w:color="auto" w:fill="auto"/>
          </w:tcPr>
          <w:p w14:paraId="63539251" w14:textId="77777777" w:rsidR="001B3A63" w:rsidRPr="00D138AB" w:rsidRDefault="001B3A63" w:rsidP="00D138AB">
            <w:pPr>
              <w:pStyle w:val="ListParagraph"/>
              <w:numPr>
                <w:ilvl w:val="1"/>
                <w:numId w:val="2"/>
              </w:num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728" w:type="pct"/>
            <w:shd w:val="clear" w:color="auto" w:fill="auto"/>
          </w:tcPr>
          <w:p w14:paraId="18210A90" w14:textId="77777777" w:rsidR="00324E3F" w:rsidRPr="00DB47A2" w:rsidRDefault="001B3A63" w:rsidP="003C2342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C&amp;A Documents; Status, Doc process</w:t>
            </w:r>
          </w:p>
        </w:tc>
        <w:tc>
          <w:tcPr>
            <w:tcW w:w="1853" w:type="pct"/>
            <w:shd w:val="clear" w:color="auto" w:fill="auto"/>
          </w:tcPr>
          <w:p w14:paraId="78E808B9" w14:textId="7F1FBE35" w:rsidR="0045399D" w:rsidRDefault="00F456FF" w:rsidP="00F456F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Revised Part 18 list received, but MM to check the applicability first.</w:t>
            </w:r>
          </w:p>
          <w:p w14:paraId="75BC6B6A" w14:textId="1B6E0E39" w:rsidR="0045399D" w:rsidRDefault="0045399D" w:rsidP="00F456F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RuggedCOM RX1100 document has gone for comments, but still needs post lockdown testing.</w:t>
            </w:r>
          </w:p>
          <w:p w14:paraId="1CFADF2F" w14:textId="39D950A0" w:rsidR="0045399D" w:rsidRDefault="0045399D" w:rsidP="00F456F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HMI Standard – expires in November. MS busy with document, aiming to send out for internal comments in week of 21 September.</w:t>
            </w:r>
          </w:p>
          <w:p w14:paraId="68BF5FA0" w14:textId="0F2A2809" w:rsidR="0045399D" w:rsidRDefault="0045399D" w:rsidP="00F456F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SCADA Commissioning Standard – on track to be completed before expiry date.</w:t>
            </w:r>
          </w:p>
          <w:p w14:paraId="423F8EB3" w14:textId="19E8B14C" w:rsidR="0045399D" w:rsidRDefault="0045399D" w:rsidP="00F456F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Telecontrol Protocol Standard</w:t>
            </w:r>
            <w:r>
              <w:rPr>
                <w:rFonts w:ascii="Arial" w:hAnsi="Arial" w:cs="Arial"/>
                <w:sz w:val="22"/>
                <w:szCs w:val="22"/>
              </w:rPr>
              <w:br/>
              <w:t>Telecontrol Master Station Standard have both been requested to be reallocated to Dx/</w:t>
            </w:r>
          </w:p>
          <w:p w14:paraId="616C767C" w14:textId="70BD7598" w:rsidR="00F94282" w:rsidRDefault="0045399D" w:rsidP="00F456F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Telecontrol &amp; SCADA KPI Standard – reallocated to DG</w:t>
            </w:r>
          </w:p>
          <w:p w14:paraId="33920743" w14:textId="32F98CB1" w:rsidR="00F94282" w:rsidRDefault="00F94282" w:rsidP="00F456F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DC Commissioning Substation RTU – TV</w:t>
            </w:r>
          </w:p>
          <w:p w14:paraId="5AA948D9" w14:textId="766C43D6" w:rsidR="005D14CF" w:rsidRPr="0078064A" w:rsidRDefault="00F94282" w:rsidP="0088197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D400 Commissioning Guide – JR. Have not started comments yet.</w:t>
            </w:r>
          </w:p>
        </w:tc>
        <w:tc>
          <w:tcPr>
            <w:tcW w:w="593" w:type="pct"/>
            <w:shd w:val="clear" w:color="auto" w:fill="auto"/>
          </w:tcPr>
          <w:p w14:paraId="1B111ED8" w14:textId="399DDAE4" w:rsidR="00F456FF" w:rsidRDefault="00F456FF" w:rsidP="00F456F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MM</w:t>
            </w:r>
          </w:p>
          <w:p w14:paraId="4BC7F39C" w14:textId="12801492" w:rsidR="0045399D" w:rsidRDefault="0045399D" w:rsidP="00F3191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DG</w:t>
            </w:r>
            <w:r w:rsidR="00F456FF">
              <w:rPr>
                <w:rFonts w:ascii="Arial" w:hAnsi="Arial" w:cs="Arial"/>
                <w:sz w:val="22"/>
                <w:szCs w:val="22"/>
              </w:rPr>
              <w:br/>
            </w:r>
          </w:p>
          <w:p w14:paraId="254EDFFB" w14:textId="77777777" w:rsidR="0045399D" w:rsidRDefault="0045399D" w:rsidP="00F31918">
            <w:pPr>
              <w:rPr>
                <w:rFonts w:ascii="Arial" w:hAnsi="Arial" w:cs="Arial"/>
                <w:sz w:val="22"/>
                <w:szCs w:val="22"/>
              </w:rPr>
            </w:pPr>
          </w:p>
          <w:p w14:paraId="7F10134B" w14:textId="77777777" w:rsidR="00902C9C" w:rsidRDefault="00F456FF" w:rsidP="00F3191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MS</w:t>
            </w:r>
          </w:p>
          <w:p w14:paraId="20A3C866" w14:textId="669FEC4D" w:rsidR="0045399D" w:rsidRDefault="0045399D" w:rsidP="00F31918">
            <w:pPr>
              <w:rPr>
                <w:rFonts w:ascii="Arial" w:hAnsi="Arial" w:cs="Arial"/>
                <w:sz w:val="22"/>
                <w:szCs w:val="22"/>
              </w:rPr>
            </w:pPr>
          </w:p>
          <w:p w14:paraId="101BB3EC" w14:textId="77777777" w:rsidR="0045399D" w:rsidRDefault="0045399D" w:rsidP="00F3191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JR</w:t>
            </w:r>
          </w:p>
          <w:p w14:paraId="1A5E4883" w14:textId="77777777" w:rsidR="0045399D" w:rsidRDefault="0045399D" w:rsidP="00F31918">
            <w:pPr>
              <w:rPr>
                <w:rFonts w:ascii="Arial" w:hAnsi="Arial" w:cs="Arial"/>
                <w:sz w:val="22"/>
                <w:szCs w:val="22"/>
              </w:rPr>
            </w:pPr>
          </w:p>
          <w:p w14:paraId="73AFD84E" w14:textId="77777777" w:rsidR="0045399D" w:rsidRDefault="0045399D" w:rsidP="00F3191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DG</w:t>
            </w:r>
          </w:p>
          <w:p w14:paraId="0405487A" w14:textId="0B7FF8ED" w:rsidR="00D94ECC" w:rsidRDefault="000F50BA" w:rsidP="00F3191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br/>
            </w:r>
            <w:r w:rsidR="0045399D">
              <w:rPr>
                <w:rFonts w:ascii="Arial" w:hAnsi="Arial" w:cs="Arial"/>
                <w:sz w:val="22"/>
                <w:szCs w:val="22"/>
              </w:rPr>
              <w:t>DG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</w:p>
          <w:p w14:paraId="6059721C" w14:textId="77777777" w:rsidR="00D94ECC" w:rsidRDefault="00D94ECC" w:rsidP="00F3191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TV</w:t>
            </w:r>
          </w:p>
          <w:p w14:paraId="72957A99" w14:textId="30922FED" w:rsidR="00D94ECC" w:rsidRDefault="00D94ECC" w:rsidP="00F3191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JR</w:t>
            </w:r>
          </w:p>
        </w:tc>
        <w:tc>
          <w:tcPr>
            <w:tcW w:w="547" w:type="pct"/>
            <w:shd w:val="clear" w:color="auto" w:fill="auto"/>
          </w:tcPr>
          <w:p w14:paraId="6B8D354B" w14:textId="77777777" w:rsidR="001B3A63" w:rsidRDefault="001B3A63" w:rsidP="00F41296">
            <w:pPr>
              <w:rPr>
                <w:rFonts w:ascii="Arial" w:hAnsi="Arial" w:cs="Arial"/>
                <w:b/>
                <w:color w:val="0070C0"/>
                <w:sz w:val="22"/>
                <w:szCs w:val="22"/>
              </w:rPr>
            </w:pPr>
          </w:p>
        </w:tc>
      </w:tr>
      <w:tr w:rsidR="00AB0040" w:rsidRPr="00AB0040" w14:paraId="7A10606F" w14:textId="77777777" w:rsidTr="00846D48">
        <w:trPr>
          <w:trHeight w:val="1025"/>
        </w:trPr>
        <w:tc>
          <w:tcPr>
            <w:tcW w:w="279" w:type="pct"/>
            <w:shd w:val="clear" w:color="auto" w:fill="auto"/>
          </w:tcPr>
          <w:p w14:paraId="454AFDF1" w14:textId="77777777" w:rsidR="003966DF" w:rsidRPr="00AB0040" w:rsidRDefault="003966DF" w:rsidP="00D138AB">
            <w:pPr>
              <w:pStyle w:val="ListParagraph"/>
              <w:numPr>
                <w:ilvl w:val="1"/>
                <w:numId w:val="2"/>
              </w:num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728" w:type="pct"/>
            <w:shd w:val="clear" w:color="auto" w:fill="auto"/>
          </w:tcPr>
          <w:p w14:paraId="68FCEFE6" w14:textId="77777777" w:rsidR="00B14B22" w:rsidRPr="001418DB" w:rsidRDefault="00846D48" w:rsidP="00B84AA6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CATS: Contracts, Projects, Testing</w:t>
            </w:r>
          </w:p>
        </w:tc>
        <w:tc>
          <w:tcPr>
            <w:tcW w:w="1853" w:type="pct"/>
            <w:shd w:val="clear" w:color="auto" w:fill="auto"/>
          </w:tcPr>
          <w:p w14:paraId="4A8C333B" w14:textId="6D2AB9F8" w:rsidR="008738C0" w:rsidRDefault="008738C0" w:rsidP="00130D8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The EADS contract is </w:t>
            </w:r>
            <w:r w:rsidR="00E67705">
              <w:rPr>
                <w:rFonts w:ascii="Arial" w:hAnsi="Arial" w:cs="Arial"/>
                <w:sz w:val="22"/>
                <w:szCs w:val="22"/>
              </w:rPr>
              <w:t xml:space="preserve">still </w:t>
            </w:r>
            <w:r>
              <w:rPr>
                <w:rFonts w:ascii="Arial" w:hAnsi="Arial" w:cs="Arial"/>
                <w:sz w:val="22"/>
                <w:szCs w:val="22"/>
              </w:rPr>
              <w:t xml:space="preserve">currently </w:t>
            </w:r>
            <w:r w:rsidR="00413A90">
              <w:rPr>
                <w:rFonts w:ascii="Arial" w:hAnsi="Arial" w:cs="Arial"/>
                <w:sz w:val="22"/>
                <w:szCs w:val="22"/>
              </w:rPr>
              <w:t>blocked</w:t>
            </w:r>
            <w:r>
              <w:rPr>
                <w:rFonts w:ascii="Arial" w:hAnsi="Arial" w:cs="Arial"/>
                <w:sz w:val="22"/>
                <w:szCs w:val="22"/>
              </w:rPr>
              <w:t xml:space="preserve"> due to B</w:t>
            </w:r>
            <w:r w:rsidR="00222EE8">
              <w:rPr>
                <w:rFonts w:ascii="Arial" w:hAnsi="Arial" w:cs="Arial"/>
                <w:sz w:val="22"/>
                <w:szCs w:val="22"/>
              </w:rPr>
              <w:t>BB</w:t>
            </w:r>
            <w:r>
              <w:rPr>
                <w:rFonts w:ascii="Arial" w:hAnsi="Arial" w:cs="Arial"/>
                <w:sz w:val="22"/>
                <w:szCs w:val="22"/>
              </w:rPr>
              <w:t xml:space="preserve">EE non-compliance by the vendor. </w:t>
            </w:r>
            <w:r w:rsidR="00287056">
              <w:rPr>
                <w:rFonts w:ascii="Arial" w:hAnsi="Arial" w:cs="Arial"/>
                <w:sz w:val="22"/>
                <w:szCs w:val="22"/>
              </w:rPr>
              <w:t>No status change.</w:t>
            </w:r>
          </w:p>
          <w:p w14:paraId="7F962EC1" w14:textId="06F63C24" w:rsidR="00B74D4A" w:rsidRDefault="008738C0" w:rsidP="00130D8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CORP 3158 Siemens contract has been signed and first order has been placed.</w:t>
            </w:r>
            <w:r w:rsidR="00222EE8">
              <w:rPr>
                <w:rFonts w:ascii="Arial" w:hAnsi="Arial" w:cs="Arial"/>
                <w:sz w:val="22"/>
                <w:szCs w:val="22"/>
              </w:rPr>
              <w:t xml:space="preserve"> CONCO contracts blocked </w:t>
            </w:r>
            <w:r w:rsidR="00C53F48">
              <w:rPr>
                <w:rFonts w:ascii="Arial" w:hAnsi="Arial" w:cs="Arial"/>
                <w:sz w:val="22"/>
                <w:szCs w:val="22"/>
              </w:rPr>
              <w:t>due to B</w:t>
            </w:r>
            <w:r w:rsidR="00222EE8">
              <w:rPr>
                <w:rFonts w:ascii="Arial" w:hAnsi="Arial" w:cs="Arial"/>
                <w:sz w:val="22"/>
                <w:szCs w:val="22"/>
              </w:rPr>
              <w:t>BB</w:t>
            </w:r>
            <w:r w:rsidR="00C53F48">
              <w:rPr>
                <w:rFonts w:ascii="Arial" w:hAnsi="Arial" w:cs="Arial"/>
                <w:sz w:val="22"/>
                <w:szCs w:val="22"/>
              </w:rPr>
              <w:t>EE non-compliance.</w:t>
            </w:r>
            <w:r w:rsidR="00B94AD5">
              <w:rPr>
                <w:rFonts w:ascii="Arial" w:hAnsi="Arial" w:cs="Arial"/>
                <w:sz w:val="22"/>
                <w:szCs w:val="22"/>
              </w:rPr>
              <w:t xml:space="preserve"> Unable to get </w:t>
            </w:r>
            <w:r w:rsidR="00B94AD5">
              <w:rPr>
                <w:rFonts w:ascii="Arial" w:hAnsi="Arial" w:cs="Arial"/>
                <w:sz w:val="22"/>
                <w:szCs w:val="22"/>
              </w:rPr>
              <w:lastRenderedPageBreak/>
              <w:t>Siemens to provide performance bonds due to legal and contractual issues that are being sorted out. Orders are being placed and processed currently, so the contract is being used.</w:t>
            </w:r>
            <w:r w:rsidR="00287056">
              <w:rPr>
                <w:rFonts w:ascii="Arial" w:hAnsi="Arial" w:cs="Arial"/>
                <w:sz w:val="22"/>
                <w:szCs w:val="22"/>
              </w:rPr>
              <w:t xml:space="preserve"> Siemens currently manufacturing the panels, etc.</w:t>
            </w:r>
          </w:p>
          <w:p w14:paraId="3F8C9787" w14:textId="3E00E799" w:rsidR="00413A90" w:rsidRDefault="00413A90" w:rsidP="00130D8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TEMSE RFI: </w:t>
            </w:r>
            <w:r w:rsidR="00287056">
              <w:rPr>
                <w:rFonts w:ascii="Arial" w:hAnsi="Arial" w:cs="Arial"/>
                <w:sz w:val="22"/>
                <w:szCs w:val="22"/>
              </w:rPr>
              <w:t>Evaluation concluded. MM compiling report, and Systems Opps team busy with business case.</w:t>
            </w:r>
          </w:p>
          <w:p w14:paraId="0F9DE1CC" w14:textId="4A3D90AA" w:rsidR="00413A90" w:rsidRDefault="00413A90" w:rsidP="00130D8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IST Spares contract: Commercial signed. </w:t>
            </w:r>
            <w:r w:rsidR="00E13BDF">
              <w:rPr>
                <w:rFonts w:ascii="Arial" w:hAnsi="Arial" w:cs="Arial"/>
                <w:sz w:val="22"/>
                <w:szCs w:val="22"/>
              </w:rPr>
              <w:t>PR had to be updated, awaiting feedback from Tim.</w:t>
            </w:r>
          </w:p>
          <w:p w14:paraId="36EC1B16" w14:textId="3506711F" w:rsidR="00B74D4A" w:rsidRDefault="00413A90" w:rsidP="00130D8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IST </w:t>
            </w:r>
            <w:r w:rsidR="00B74D4A">
              <w:rPr>
                <w:rFonts w:ascii="Arial" w:hAnsi="Arial" w:cs="Arial"/>
                <w:sz w:val="22"/>
                <w:szCs w:val="22"/>
              </w:rPr>
              <w:t xml:space="preserve">D400 Interlocking Contract: FAT was completed. </w:t>
            </w:r>
            <w:r w:rsidR="00EE3657">
              <w:rPr>
                <w:rFonts w:ascii="Arial" w:hAnsi="Arial" w:cs="Arial"/>
                <w:sz w:val="22"/>
                <w:szCs w:val="22"/>
              </w:rPr>
              <w:t>IST sorting our configuration conversion, and fixing some issues.</w:t>
            </w:r>
          </w:p>
          <w:p w14:paraId="1AD7FBE1" w14:textId="7E5C00E8" w:rsidR="00413A90" w:rsidRDefault="00413A90" w:rsidP="00130D8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IST Interoperability contract: </w:t>
            </w:r>
            <w:r w:rsidR="00802D65">
              <w:rPr>
                <w:rFonts w:ascii="Arial" w:hAnsi="Arial" w:cs="Arial"/>
                <w:sz w:val="22"/>
                <w:szCs w:val="22"/>
              </w:rPr>
              <w:t>The tender has been sent out, close out date is end September 2020.</w:t>
            </w:r>
          </w:p>
          <w:p w14:paraId="6AE694E4" w14:textId="7D272958" w:rsidR="00413A90" w:rsidRDefault="00413A90" w:rsidP="00130D8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 xml:space="preserve">Talus RTU Contract: </w:t>
            </w:r>
            <w:r w:rsidR="00455AD1">
              <w:rPr>
                <w:rFonts w:ascii="Arial" w:hAnsi="Arial" w:cs="Arial"/>
                <w:sz w:val="22"/>
                <w:szCs w:val="22"/>
              </w:rPr>
              <w:t>Contract still hasn’t been concluded yet.</w:t>
            </w:r>
          </w:p>
          <w:p w14:paraId="2AEAEAD6" w14:textId="49DE579B" w:rsidR="0072095A" w:rsidRDefault="00B74D4A" w:rsidP="00130D8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IDR: </w:t>
            </w:r>
            <w:r w:rsidR="00222EE8">
              <w:rPr>
                <w:rFonts w:ascii="Arial" w:hAnsi="Arial" w:cs="Arial"/>
                <w:sz w:val="22"/>
                <w:szCs w:val="22"/>
              </w:rPr>
              <w:t>Still in n</w:t>
            </w:r>
            <w:r>
              <w:rPr>
                <w:rFonts w:ascii="Arial" w:hAnsi="Arial" w:cs="Arial"/>
                <w:sz w:val="22"/>
                <w:szCs w:val="22"/>
              </w:rPr>
              <w:t>egotiations</w:t>
            </w:r>
            <w:r w:rsidR="004A6887">
              <w:rPr>
                <w:rFonts w:ascii="Arial" w:hAnsi="Arial" w:cs="Arial"/>
                <w:sz w:val="22"/>
                <w:szCs w:val="22"/>
              </w:rPr>
              <w:t xml:space="preserve"> phase. Current contract ends in September, so attempting to get mandate to conclude before then.</w:t>
            </w:r>
          </w:p>
          <w:p w14:paraId="113FDEE6" w14:textId="77777777" w:rsidR="0072095A" w:rsidRDefault="0072095A" w:rsidP="00130D8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IEC101 Client testing concluded.</w:t>
            </w:r>
          </w:p>
          <w:p w14:paraId="5A56D826" w14:textId="77777777" w:rsidR="008519BD" w:rsidRPr="00AB0040" w:rsidRDefault="008519BD" w:rsidP="00222EE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D400 CPUs</w:t>
            </w:r>
            <w:r w:rsidR="00222EE8">
              <w:rPr>
                <w:rFonts w:ascii="Arial" w:hAnsi="Arial" w:cs="Arial"/>
                <w:sz w:val="22"/>
                <w:szCs w:val="22"/>
              </w:rPr>
              <w:t xml:space="preserve"> – Need to consolidate the repairs for IST</w:t>
            </w:r>
          </w:p>
        </w:tc>
        <w:tc>
          <w:tcPr>
            <w:tcW w:w="593" w:type="pct"/>
            <w:shd w:val="clear" w:color="auto" w:fill="auto"/>
          </w:tcPr>
          <w:p w14:paraId="50AF054B" w14:textId="77777777" w:rsidR="007A6306" w:rsidRDefault="00413A90" w:rsidP="00222EE8">
            <w:pPr>
              <w:spacing w:after="12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MP</w:t>
            </w:r>
          </w:p>
          <w:p w14:paraId="656ADFC4" w14:textId="77777777" w:rsidR="00413A90" w:rsidRDefault="00413A90" w:rsidP="00222EE8">
            <w:pPr>
              <w:spacing w:after="120"/>
              <w:rPr>
                <w:rFonts w:ascii="Arial" w:hAnsi="Arial" w:cs="Arial"/>
                <w:sz w:val="22"/>
                <w:szCs w:val="22"/>
              </w:rPr>
            </w:pPr>
          </w:p>
          <w:p w14:paraId="50175405" w14:textId="1ABBF641" w:rsidR="00B94AD5" w:rsidRDefault="00B94AD5" w:rsidP="00222EE8">
            <w:pPr>
              <w:spacing w:after="120"/>
              <w:rPr>
                <w:rFonts w:ascii="Arial" w:hAnsi="Arial" w:cs="Arial"/>
                <w:sz w:val="22"/>
                <w:szCs w:val="22"/>
              </w:rPr>
            </w:pPr>
          </w:p>
          <w:p w14:paraId="37E2EA37" w14:textId="77777777" w:rsidR="00E13BDF" w:rsidRDefault="00E13BDF" w:rsidP="00222EE8">
            <w:pPr>
              <w:spacing w:after="120"/>
              <w:rPr>
                <w:rFonts w:ascii="Arial" w:hAnsi="Arial" w:cs="Arial"/>
                <w:sz w:val="22"/>
                <w:szCs w:val="22"/>
              </w:rPr>
            </w:pPr>
          </w:p>
          <w:p w14:paraId="29FF1A49" w14:textId="77777777" w:rsidR="00413A90" w:rsidRPr="00AB0040" w:rsidRDefault="00413A90" w:rsidP="00222EE8">
            <w:pPr>
              <w:spacing w:after="12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</w:t>
            </w:r>
          </w:p>
          <w:p w14:paraId="5D1EDFA1" w14:textId="25F17E66" w:rsidR="00E13BDF" w:rsidRPr="00E13BDF" w:rsidRDefault="00E13BDF" w:rsidP="00222EE8">
            <w:pPr>
              <w:spacing w:after="120"/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3461F6C2" w14:textId="3A83EC73" w:rsidR="00222EE8" w:rsidRDefault="00222EE8" w:rsidP="00222EE8">
            <w:pPr>
              <w:spacing w:after="120"/>
              <w:rPr>
                <w:rFonts w:ascii="Arial" w:hAnsi="Arial" w:cs="Arial"/>
                <w:sz w:val="22"/>
                <w:szCs w:val="22"/>
              </w:rPr>
            </w:pPr>
          </w:p>
          <w:p w14:paraId="7212D67C" w14:textId="2085CFB9" w:rsidR="00E13BDF" w:rsidRDefault="00E13BDF" w:rsidP="00222EE8">
            <w:pPr>
              <w:spacing w:after="120"/>
              <w:rPr>
                <w:rFonts w:ascii="Arial" w:hAnsi="Arial" w:cs="Arial"/>
                <w:sz w:val="22"/>
                <w:szCs w:val="22"/>
              </w:rPr>
            </w:pPr>
          </w:p>
          <w:p w14:paraId="487EAE25" w14:textId="77777777" w:rsidR="00E13BDF" w:rsidRDefault="00E13BDF" w:rsidP="00222EE8">
            <w:pPr>
              <w:spacing w:after="120"/>
              <w:rPr>
                <w:rFonts w:ascii="Arial" w:hAnsi="Arial" w:cs="Arial"/>
                <w:sz w:val="22"/>
                <w:szCs w:val="22"/>
              </w:rPr>
            </w:pPr>
          </w:p>
          <w:p w14:paraId="2D444140" w14:textId="77777777" w:rsidR="00413A90" w:rsidRDefault="00413A90" w:rsidP="00222EE8">
            <w:pPr>
              <w:spacing w:after="120"/>
              <w:rPr>
                <w:rFonts w:ascii="Arial" w:hAnsi="Arial" w:cs="Arial"/>
                <w:sz w:val="22"/>
                <w:szCs w:val="22"/>
              </w:rPr>
            </w:pPr>
            <w:r w:rsidRPr="00413A90">
              <w:rPr>
                <w:rFonts w:ascii="Arial" w:hAnsi="Arial" w:cs="Arial"/>
                <w:sz w:val="22"/>
                <w:szCs w:val="22"/>
              </w:rPr>
              <w:t>MM</w:t>
            </w:r>
          </w:p>
          <w:p w14:paraId="12E90215" w14:textId="6192094F" w:rsidR="00E13BDF" w:rsidRDefault="00E13BDF" w:rsidP="00222EE8">
            <w:pPr>
              <w:spacing w:after="120"/>
              <w:rPr>
                <w:rFonts w:ascii="Arial" w:hAnsi="Arial" w:cs="Arial"/>
                <w:sz w:val="22"/>
                <w:szCs w:val="22"/>
              </w:rPr>
            </w:pPr>
          </w:p>
          <w:p w14:paraId="3A7C038D" w14:textId="77777777" w:rsidR="001D7429" w:rsidRDefault="001D7429" w:rsidP="00222EE8">
            <w:pPr>
              <w:spacing w:after="120"/>
              <w:rPr>
                <w:rFonts w:ascii="Arial" w:hAnsi="Arial" w:cs="Arial"/>
                <w:sz w:val="22"/>
                <w:szCs w:val="22"/>
              </w:rPr>
            </w:pPr>
          </w:p>
          <w:p w14:paraId="3377A6B4" w14:textId="77777777" w:rsidR="00413A90" w:rsidRDefault="00413A90" w:rsidP="00222EE8">
            <w:pPr>
              <w:spacing w:after="12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MM</w:t>
            </w:r>
          </w:p>
          <w:p w14:paraId="10430EA7" w14:textId="77777777" w:rsidR="00222EE8" w:rsidRDefault="00222EE8" w:rsidP="00222EE8">
            <w:pPr>
              <w:spacing w:after="120"/>
              <w:rPr>
                <w:rFonts w:ascii="Arial" w:hAnsi="Arial" w:cs="Arial"/>
                <w:sz w:val="22"/>
                <w:szCs w:val="22"/>
              </w:rPr>
            </w:pPr>
          </w:p>
          <w:p w14:paraId="7795C62D" w14:textId="2032A354" w:rsidR="00881976" w:rsidRDefault="00413A90" w:rsidP="00222EE8">
            <w:pPr>
              <w:spacing w:after="12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</w:t>
            </w:r>
          </w:p>
          <w:p w14:paraId="51B09080" w14:textId="77777777" w:rsidR="00EE3657" w:rsidRDefault="00EE3657" w:rsidP="00222EE8">
            <w:pPr>
              <w:spacing w:after="120"/>
              <w:rPr>
                <w:rFonts w:ascii="Arial" w:hAnsi="Arial" w:cs="Arial"/>
                <w:sz w:val="22"/>
                <w:szCs w:val="22"/>
              </w:rPr>
            </w:pPr>
          </w:p>
          <w:p w14:paraId="47E09E50" w14:textId="77777777" w:rsidR="00222EE8" w:rsidRDefault="00222EE8" w:rsidP="00222EE8">
            <w:pPr>
              <w:spacing w:after="120"/>
              <w:rPr>
                <w:rFonts w:ascii="Arial" w:hAnsi="Arial" w:cs="Arial"/>
                <w:sz w:val="22"/>
                <w:szCs w:val="22"/>
              </w:rPr>
            </w:pPr>
          </w:p>
          <w:p w14:paraId="235EB94E" w14:textId="77777777" w:rsidR="00EE3657" w:rsidRDefault="00413A90" w:rsidP="00222EE8">
            <w:pPr>
              <w:spacing w:after="12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AM</w:t>
            </w:r>
          </w:p>
          <w:p w14:paraId="0F26478B" w14:textId="553312A2" w:rsidR="008519BD" w:rsidRDefault="008519BD" w:rsidP="00222EE8">
            <w:pPr>
              <w:spacing w:after="12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br/>
            </w:r>
          </w:p>
          <w:p w14:paraId="4A93693A" w14:textId="77777777" w:rsidR="00413A90" w:rsidRDefault="00413A90" w:rsidP="00222EE8">
            <w:pPr>
              <w:spacing w:after="12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JR</w:t>
            </w:r>
          </w:p>
          <w:p w14:paraId="1438A5B9" w14:textId="77777777" w:rsidR="00222EE8" w:rsidRDefault="00222EE8" w:rsidP="00222EE8">
            <w:pPr>
              <w:spacing w:after="120"/>
              <w:rPr>
                <w:rFonts w:ascii="Arial" w:hAnsi="Arial" w:cs="Arial"/>
                <w:sz w:val="22"/>
                <w:szCs w:val="22"/>
              </w:rPr>
            </w:pPr>
          </w:p>
          <w:p w14:paraId="1BFE6737" w14:textId="36ADC653" w:rsidR="008D5521" w:rsidRDefault="00413A90" w:rsidP="00222EE8">
            <w:pPr>
              <w:spacing w:after="12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TV</w:t>
            </w:r>
          </w:p>
          <w:p w14:paraId="439E3CDD" w14:textId="77777777" w:rsidR="004A6887" w:rsidRDefault="004A6887" w:rsidP="00222EE8">
            <w:pPr>
              <w:spacing w:after="120"/>
              <w:rPr>
                <w:rFonts w:ascii="Arial" w:hAnsi="Arial" w:cs="Arial"/>
                <w:sz w:val="22"/>
                <w:szCs w:val="22"/>
              </w:rPr>
            </w:pPr>
          </w:p>
          <w:p w14:paraId="1BFB7275" w14:textId="5E5B09F0" w:rsidR="008D5521" w:rsidRDefault="00413A90" w:rsidP="00222EE8">
            <w:pPr>
              <w:spacing w:after="12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JR/DG</w:t>
            </w:r>
            <w:r w:rsidR="008D5521">
              <w:rPr>
                <w:rFonts w:ascii="Arial" w:hAnsi="Arial" w:cs="Arial"/>
                <w:sz w:val="22"/>
                <w:szCs w:val="22"/>
              </w:rPr>
              <w:br/>
            </w:r>
          </w:p>
          <w:p w14:paraId="2D371793" w14:textId="77777777" w:rsidR="008519BD" w:rsidRPr="00413A90" w:rsidRDefault="008519BD" w:rsidP="00222EE8">
            <w:pPr>
              <w:spacing w:after="12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JR/DG</w:t>
            </w:r>
          </w:p>
        </w:tc>
        <w:tc>
          <w:tcPr>
            <w:tcW w:w="547" w:type="pct"/>
            <w:shd w:val="clear" w:color="auto" w:fill="auto"/>
          </w:tcPr>
          <w:p w14:paraId="359040BD" w14:textId="77777777" w:rsidR="003966DF" w:rsidRPr="00AB0040" w:rsidRDefault="003966DF" w:rsidP="007B70B4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A74C38" w:rsidRPr="00AB0040" w14:paraId="37767AA9" w14:textId="77777777" w:rsidTr="00846D48">
        <w:trPr>
          <w:trHeight w:val="1025"/>
        </w:trPr>
        <w:tc>
          <w:tcPr>
            <w:tcW w:w="279" w:type="pct"/>
            <w:shd w:val="clear" w:color="auto" w:fill="auto"/>
          </w:tcPr>
          <w:p w14:paraId="615070FE" w14:textId="77777777" w:rsidR="00A74C38" w:rsidRPr="00AB0040" w:rsidRDefault="00A74C38" w:rsidP="00D138AB">
            <w:pPr>
              <w:pStyle w:val="ListParagraph"/>
              <w:numPr>
                <w:ilvl w:val="1"/>
                <w:numId w:val="2"/>
              </w:num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728" w:type="pct"/>
            <w:shd w:val="clear" w:color="auto" w:fill="auto"/>
          </w:tcPr>
          <w:p w14:paraId="660BA50D" w14:textId="77777777" w:rsidR="00A74C38" w:rsidRPr="00AB0040" w:rsidRDefault="00A74C38" w:rsidP="00B84AA6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Metering: Contracts, Projects, Testing</w:t>
            </w:r>
          </w:p>
        </w:tc>
        <w:tc>
          <w:tcPr>
            <w:tcW w:w="1853" w:type="pct"/>
            <w:shd w:val="clear" w:color="auto" w:fill="auto"/>
          </w:tcPr>
          <w:p w14:paraId="67C7C953" w14:textId="05D48459" w:rsidR="00A74C38" w:rsidRDefault="00413A90" w:rsidP="00130D8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AMR: </w:t>
            </w:r>
            <w:r w:rsidR="00582E23">
              <w:rPr>
                <w:rFonts w:ascii="Arial" w:hAnsi="Arial" w:cs="Arial"/>
                <w:sz w:val="22"/>
                <w:szCs w:val="22"/>
              </w:rPr>
              <w:t>D</w:t>
            </w:r>
            <w:r w:rsidR="00A74C38">
              <w:rPr>
                <w:rFonts w:ascii="Arial" w:hAnsi="Arial" w:cs="Arial"/>
                <w:sz w:val="22"/>
                <w:szCs w:val="22"/>
              </w:rPr>
              <w:t>riven by GIT</w:t>
            </w:r>
            <w:r w:rsidR="00582E23">
              <w:rPr>
                <w:rFonts w:ascii="Arial" w:hAnsi="Arial" w:cs="Arial"/>
                <w:sz w:val="22"/>
                <w:szCs w:val="22"/>
              </w:rPr>
              <w:t>.</w:t>
            </w:r>
            <w:r w:rsidR="0072591D">
              <w:rPr>
                <w:rFonts w:ascii="Arial" w:hAnsi="Arial" w:cs="Arial"/>
                <w:sz w:val="22"/>
                <w:szCs w:val="22"/>
              </w:rPr>
              <w:t xml:space="preserve"> BRS signed. RFI document still to be finalized.</w:t>
            </w:r>
          </w:p>
          <w:p w14:paraId="76835AAD" w14:textId="76F92340" w:rsidR="00A74C38" w:rsidRDefault="00A74C38" w:rsidP="00130D8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MDMS: BRS completed. Also driven by GIT, but budgetary problems currently exist.</w:t>
            </w:r>
            <w:r w:rsidR="003D7CF6">
              <w:rPr>
                <w:rFonts w:ascii="Arial" w:hAnsi="Arial" w:cs="Arial"/>
                <w:sz w:val="22"/>
                <w:szCs w:val="22"/>
              </w:rPr>
              <w:t xml:space="preserve"> Dx senior management addressing issues with GIT.</w:t>
            </w:r>
          </w:p>
          <w:p w14:paraId="283AA3C6" w14:textId="77777777" w:rsidR="00413A90" w:rsidRDefault="00413A90" w:rsidP="00413A90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  <w:lang w:val="en-US" w:eastAsia="en-US"/>
              </w:rPr>
            </w:pPr>
            <w:r w:rsidRPr="00413A90">
              <w:rPr>
                <w:rFonts w:ascii="Arial" w:hAnsi="Arial" w:cs="Arial"/>
                <w:sz w:val="22"/>
                <w:szCs w:val="22"/>
                <w:lang w:val="en-US" w:eastAsia="en-US"/>
              </w:rPr>
              <w:t>Smart Metering Systems - not Tx. Commercial has to go to board TC</w:t>
            </w:r>
            <w:r w:rsidR="00582E23">
              <w:rPr>
                <w:rFonts w:ascii="Arial" w:hAnsi="Arial" w:cs="Arial"/>
                <w:sz w:val="22"/>
                <w:szCs w:val="22"/>
                <w:lang w:val="en-US" w:eastAsia="en-US"/>
              </w:rPr>
              <w:t xml:space="preserve"> for  Phase 1. Phase 2 to commence as well</w:t>
            </w:r>
          </w:p>
          <w:p w14:paraId="6CA99F65" w14:textId="77777777" w:rsidR="00413A90" w:rsidRPr="00413A90" w:rsidRDefault="00413A90" w:rsidP="00413A90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  <w:lang w:val="en-US" w:eastAsia="en-US"/>
              </w:rPr>
            </w:pPr>
          </w:p>
          <w:p w14:paraId="4254D5EF" w14:textId="475E8F8A" w:rsidR="00413A90" w:rsidRDefault="00413A90" w:rsidP="00413A90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  <w:lang w:val="en-US" w:eastAsia="en-US"/>
              </w:rPr>
            </w:pPr>
            <w:r w:rsidRPr="00413A90">
              <w:rPr>
                <w:rFonts w:ascii="Arial" w:hAnsi="Arial" w:cs="Arial"/>
                <w:sz w:val="22"/>
                <w:szCs w:val="22"/>
                <w:lang w:val="en-US" w:eastAsia="en-US"/>
              </w:rPr>
              <w:lastRenderedPageBreak/>
              <w:t>Single rate and programmable meters tender</w:t>
            </w:r>
            <w:r>
              <w:rPr>
                <w:rFonts w:ascii="Arial" w:hAnsi="Arial" w:cs="Arial"/>
                <w:sz w:val="22"/>
                <w:szCs w:val="22"/>
                <w:lang w:val="en-US" w:eastAsia="en-US"/>
              </w:rPr>
              <w:t>: E</w:t>
            </w:r>
            <w:r w:rsidRPr="00413A90">
              <w:rPr>
                <w:rFonts w:ascii="Arial" w:hAnsi="Arial" w:cs="Arial"/>
                <w:sz w:val="22"/>
                <w:szCs w:val="22"/>
                <w:lang w:val="en-US" w:eastAsia="en-US"/>
              </w:rPr>
              <w:t xml:space="preserve">xpired in June. </w:t>
            </w:r>
            <w:r w:rsidR="00340E9E">
              <w:rPr>
                <w:rFonts w:ascii="Arial" w:hAnsi="Arial" w:cs="Arial"/>
                <w:sz w:val="22"/>
                <w:szCs w:val="22"/>
                <w:lang w:val="en-US" w:eastAsia="en-US"/>
              </w:rPr>
              <w:t>Went to tender committee, and have mandate to establish contract.</w:t>
            </w:r>
          </w:p>
          <w:p w14:paraId="4BA00F8F" w14:textId="77777777" w:rsidR="00413A90" w:rsidRPr="00413A90" w:rsidRDefault="00413A90" w:rsidP="00413A90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  <w:lang w:val="en-US" w:eastAsia="en-US"/>
              </w:rPr>
            </w:pPr>
          </w:p>
          <w:p w14:paraId="5681C3B4" w14:textId="09A229A7" w:rsidR="00413A90" w:rsidRDefault="00413A90" w:rsidP="00413A90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  <w:lang w:val="en-US" w:eastAsia="en-US"/>
              </w:rPr>
            </w:pPr>
            <w:r w:rsidRPr="00413A90">
              <w:rPr>
                <w:rFonts w:ascii="Arial" w:hAnsi="Arial" w:cs="Arial"/>
                <w:sz w:val="22"/>
                <w:szCs w:val="22"/>
                <w:lang w:val="en-US" w:eastAsia="en-US"/>
              </w:rPr>
              <w:t>Modems tender</w:t>
            </w:r>
            <w:r>
              <w:rPr>
                <w:rFonts w:ascii="Arial" w:hAnsi="Arial" w:cs="Arial"/>
                <w:sz w:val="22"/>
                <w:szCs w:val="22"/>
                <w:lang w:val="en-US" w:eastAsia="en-US"/>
              </w:rPr>
              <w:t>:</w:t>
            </w:r>
            <w:r w:rsidRPr="00413A90">
              <w:rPr>
                <w:rFonts w:ascii="Arial" w:hAnsi="Arial" w:cs="Arial"/>
                <w:sz w:val="22"/>
                <w:szCs w:val="22"/>
                <w:lang w:val="en-US" w:eastAsia="en-US"/>
              </w:rPr>
              <w:t xml:space="preserve"> </w:t>
            </w:r>
            <w:r w:rsidR="00340E9E">
              <w:rPr>
                <w:rFonts w:ascii="Arial" w:hAnsi="Arial" w:cs="Arial"/>
                <w:sz w:val="22"/>
                <w:szCs w:val="22"/>
                <w:lang w:val="en-US" w:eastAsia="en-US"/>
              </w:rPr>
              <w:t>Tender committee unsure whether they have mandate to negotiate with suppliers. Looking to resolve.</w:t>
            </w:r>
          </w:p>
          <w:p w14:paraId="4B3DB9AA" w14:textId="77777777" w:rsidR="00413A90" w:rsidRPr="00413A90" w:rsidRDefault="00413A90" w:rsidP="00413A90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  <w:lang w:val="en-US" w:eastAsia="en-US"/>
              </w:rPr>
            </w:pPr>
          </w:p>
          <w:p w14:paraId="1A089078" w14:textId="0010CCDF" w:rsidR="00413A90" w:rsidRDefault="00413A90" w:rsidP="00413A90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  <w:lang w:val="en-US" w:eastAsia="en-US"/>
              </w:rPr>
            </w:pPr>
            <w:r w:rsidRPr="00413A90">
              <w:rPr>
                <w:rFonts w:ascii="Arial" w:hAnsi="Arial" w:cs="Arial"/>
                <w:sz w:val="22"/>
                <w:szCs w:val="22"/>
                <w:lang w:val="en-US" w:eastAsia="en-US"/>
              </w:rPr>
              <w:t>Transducers</w:t>
            </w:r>
            <w:r>
              <w:rPr>
                <w:rFonts w:ascii="Arial" w:hAnsi="Arial" w:cs="Arial"/>
                <w:sz w:val="22"/>
                <w:szCs w:val="22"/>
                <w:lang w:val="en-US" w:eastAsia="en-US"/>
              </w:rPr>
              <w:t xml:space="preserve">: </w:t>
            </w:r>
            <w:r w:rsidR="00340E9E">
              <w:rPr>
                <w:rFonts w:ascii="Arial" w:hAnsi="Arial" w:cs="Arial"/>
                <w:sz w:val="22"/>
                <w:szCs w:val="22"/>
                <w:lang w:val="en-US" w:eastAsia="en-US"/>
              </w:rPr>
              <w:t>Strategy has been signed off, RFQ documents are ready, and ready to issue enquiry to the market.</w:t>
            </w:r>
          </w:p>
          <w:p w14:paraId="559AF9AC" w14:textId="77777777" w:rsidR="005E7908" w:rsidRDefault="005E7908" w:rsidP="00413A90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  <w:lang w:val="en-US" w:eastAsia="en-US"/>
              </w:rPr>
            </w:pPr>
          </w:p>
          <w:p w14:paraId="35693086" w14:textId="2060950E" w:rsidR="009B33CF" w:rsidRPr="00413A90" w:rsidRDefault="005E7908" w:rsidP="00340E9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  <w:lang w:val="en-US" w:eastAsia="en-US"/>
              </w:rPr>
            </w:pPr>
            <w:r>
              <w:rPr>
                <w:rFonts w:ascii="Arial" w:hAnsi="Arial" w:cs="Arial"/>
                <w:sz w:val="22"/>
                <w:szCs w:val="22"/>
                <w:lang w:val="en-US" w:eastAsia="en-US"/>
              </w:rPr>
              <w:t xml:space="preserve">Power Quality Enquiry: </w:t>
            </w:r>
            <w:r w:rsidR="00340E9E">
              <w:rPr>
                <w:rFonts w:ascii="Arial" w:hAnsi="Arial" w:cs="Arial"/>
                <w:sz w:val="22"/>
                <w:szCs w:val="22"/>
                <w:lang w:val="en-US" w:eastAsia="en-US"/>
              </w:rPr>
              <w:t>Was not approved, as GS report needs to be done.</w:t>
            </w:r>
          </w:p>
        </w:tc>
        <w:tc>
          <w:tcPr>
            <w:tcW w:w="593" w:type="pct"/>
            <w:shd w:val="clear" w:color="auto" w:fill="auto"/>
          </w:tcPr>
          <w:p w14:paraId="1F7753E2" w14:textId="77777777" w:rsidR="00A74C38" w:rsidRDefault="00413A90" w:rsidP="007B70B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MO</w:t>
            </w:r>
          </w:p>
          <w:p w14:paraId="3FD9B85A" w14:textId="0DE1A062" w:rsidR="00413A90" w:rsidRDefault="00881976" w:rsidP="007B70B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br/>
            </w:r>
            <w:r w:rsidR="00413A90">
              <w:rPr>
                <w:rFonts w:ascii="Arial" w:hAnsi="Arial" w:cs="Arial"/>
                <w:sz w:val="22"/>
                <w:szCs w:val="22"/>
              </w:rPr>
              <w:t>MO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</w:p>
          <w:p w14:paraId="23D28EFE" w14:textId="77777777" w:rsidR="00340E9E" w:rsidRDefault="00340E9E" w:rsidP="007B70B4">
            <w:pPr>
              <w:rPr>
                <w:rFonts w:ascii="Arial" w:hAnsi="Arial" w:cs="Arial"/>
                <w:sz w:val="22"/>
                <w:szCs w:val="22"/>
              </w:rPr>
            </w:pPr>
          </w:p>
          <w:p w14:paraId="1E8237D4" w14:textId="77777777" w:rsidR="00413A90" w:rsidRDefault="00413A90" w:rsidP="007B70B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</w:t>
            </w:r>
          </w:p>
          <w:p w14:paraId="04A47F69" w14:textId="77777777" w:rsidR="00413A90" w:rsidRDefault="00413A90" w:rsidP="007B70B4">
            <w:pPr>
              <w:rPr>
                <w:rFonts w:ascii="Arial" w:hAnsi="Arial" w:cs="Arial"/>
                <w:sz w:val="22"/>
                <w:szCs w:val="22"/>
              </w:rPr>
            </w:pPr>
          </w:p>
          <w:p w14:paraId="6A91930D" w14:textId="1EDBE0CC" w:rsidR="00340E9E" w:rsidRDefault="00413A90" w:rsidP="007B70B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MO</w:t>
            </w:r>
            <w:r w:rsidR="00881976">
              <w:rPr>
                <w:rFonts w:ascii="Arial" w:hAnsi="Arial" w:cs="Arial"/>
                <w:sz w:val="22"/>
                <w:szCs w:val="22"/>
              </w:rPr>
              <w:br/>
            </w:r>
            <w:r w:rsidR="00340E9E">
              <w:rPr>
                <w:rFonts w:ascii="Arial" w:hAnsi="Arial" w:cs="Arial"/>
                <w:sz w:val="22"/>
                <w:szCs w:val="22"/>
              </w:rPr>
              <w:br/>
            </w:r>
          </w:p>
          <w:p w14:paraId="02F5056C" w14:textId="77777777" w:rsidR="00413A90" w:rsidRDefault="00413A90" w:rsidP="007B70B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</w:t>
            </w:r>
          </w:p>
          <w:p w14:paraId="31B40E3D" w14:textId="77777777" w:rsidR="00E47C25" w:rsidRDefault="00E47C25" w:rsidP="007B70B4">
            <w:pPr>
              <w:rPr>
                <w:rFonts w:ascii="Arial" w:hAnsi="Arial" w:cs="Arial"/>
                <w:sz w:val="22"/>
                <w:szCs w:val="22"/>
              </w:rPr>
            </w:pPr>
          </w:p>
          <w:p w14:paraId="6DDAE0E6" w14:textId="77777777" w:rsidR="00413A90" w:rsidRDefault="00413A90" w:rsidP="007B70B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</w:t>
            </w:r>
          </w:p>
          <w:p w14:paraId="5C20A4C5" w14:textId="742E8FE7" w:rsidR="00F93F4E" w:rsidRDefault="00F93F4E" w:rsidP="007B70B4">
            <w:pPr>
              <w:rPr>
                <w:rFonts w:ascii="Arial" w:hAnsi="Arial" w:cs="Arial"/>
                <w:sz w:val="22"/>
                <w:szCs w:val="22"/>
              </w:rPr>
            </w:pPr>
          </w:p>
          <w:p w14:paraId="63930DC5" w14:textId="09C3AF89" w:rsidR="00F93F4E" w:rsidRPr="00AB0040" w:rsidRDefault="00F93F4E" w:rsidP="007B70B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</w:t>
            </w:r>
          </w:p>
        </w:tc>
        <w:tc>
          <w:tcPr>
            <w:tcW w:w="547" w:type="pct"/>
            <w:shd w:val="clear" w:color="auto" w:fill="auto"/>
          </w:tcPr>
          <w:p w14:paraId="1B84246F" w14:textId="77777777" w:rsidR="00A74C38" w:rsidRPr="00AB0040" w:rsidRDefault="00A74C38" w:rsidP="007B70B4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A74C38" w:rsidRPr="00AB0040" w14:paraId="441C3D5D" w14:textId="77777777" w:rsidTr="00846D48">
        <w:trPr>
          <w:trHeight w:val="1025"/>
        </w:trPr>
        <w:tc>
          <w:tcPr>
            <w:tcW w:w="279" w:type="pct"/>
            <w:shd w:val="clear" w:color="auto" w:fill="auto"/>
          </w:tcPr>
          <w:p w14:paraId="574C720C" w14:textId="77777777" w:rsidR="00A74C38" w:rsidRDefault="00A74C38" w:rsidP="00D138AB">
            <w:pPr>
              <w:pStyle w:val="ListParagraph"/>
              <w:numPr>
                <w:ilvl w:val="1"/>
                <w:numId w:val="2"/>
              </w:num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728" w:type="pct"/>
            <w:shd w:val="clear" w:color="auto" w:fill="auto"/>
          </w:tcPr>
          <w:p w14:paraId="2AC0093B" w14:textId="77777777" w:rsidR="00A74C38" w:rsidRDefault="00A74C38" w:rsidP="00B84AA6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DC: Contracts, Projects, Testing</w:t>
            </w:r>
          </w:p>
        </w:tc>
        <w:tc>
          <w:tcPr>
            <w:tcW w:w="1853" w:type="pct"/>
            <w:shd w:val="clear" w:color="auto" w:fill="auto"/>
          </w:tcPr>
          <w:p w14:paraId="242EF23A" w14:textId="18EB5C5E" w:rsidR="00687DCA" w:rsidRDefault="008B715D" w:rsidP="00130D8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Power </w:t>
            </w:r>
            <w:r w:rsidR="00207EFB">
              <w:rPr>
                <w:rFonts w:ascii="Arial" w:hAnsi="Arial" w:cs="Arial"/>
                <w:sz w:val="22"/>
                <w:szCs w:val="22"/>
              </w:rPr>
              <w:t>Electronics</w:t>
            </w:r>
            <w:r>
              <w:rPr>
                <w:rFonts w:ascii="Arial" w:hAnsi="Arial" w:cs="Arial"/>
                <w:sz w:val="22"/>
                <w:szCs w:val="22"/>
              </w:rPr>
              <w:t xml:space="preserve"> Retrofit: </w:t>
            </w:r>
            <w:r w:rsidR="009C7FDE">
              <w:rPr>
                <w:rFonts w:ascii="Arial" w:hAnsi="Arial" w:cs="Arial"/>
                <w:sz w:val="22"/>
                <w:szCs w:val="22"/>
              </w:rPr>
              <w:t>Enquire was issued in September, with closing date 9</w:t>
            </w:r>
            <w:r w:rsidR="009C7FDE" w:rsidRPr="009C7FDE">
              <w:rPr>
                <w:rFonts w:ascii="Arial" w:hAnsi="Arial" w:cs="Arial"/>
                <w:sz w:val="22"/>
                <w:szCs w:val="22"/>
                <w:vertAlign w:val="superscript"/>
              </w:rPr>
              <w:t>th</w:t>
            </w:r>
            <w:r w:rsidR="009C7FDE">
              <w:rPr>
                <w:rFonts w:ascii="Arial" w:hAnsi="Arial" w:cs="Arial"/>
                <w:sz w:val="22"/>
                <w:szCs w:val="22"/>
              </w:rPr>
              <w:t xml:space="preserve"> of October. Evaluations will commence after.</w:t>
            </w:r>
          </w:p>
          <w:p w14:paraId="380F7416" w14:textId="782D7C3A" w:rsidR="008B715D" w:rsidRDefault="008B715D" w:rsidP="00130D8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FAT for chargers for ET has been completed.</w:t>
            </w:r>
            <w:r w:rsidR="00E476B0">
              <w:rPr>
                <w:rFonts w:ascii="Arial" w:hAnsi="Arial" w:cs="Arial"/>
                <w:sz w:val="22"/>
                <w:szCs w:val="22"/>
              </w:rPr>
              <w:t xml:space="preserve"> Item closed.</w:t>
            </w:r>
          </w:p>
          <w:p w14:paraId="43E541BD" w14:textId="43E596EA" w:rsidR="008B12F3" w:rsidRDefault="00524656" w:rsidP="008B12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Sec Plant/HV Plant SI Training: Content Prep, Online Training</w:t>
            </w:r>
          </w:p>
        </w:tc>
        <w:tc>
          <w:tcPr>
            <w:tcW w:w="593" w:type="pct"/>
            <w:shd w:val="clear" w:color="auto" w:fill="auto"/>
          </w:tcPr>
          <w:p w14:paraId="4D17D004" w14:textId="77777777" w:rsidR="00A74C38" w:rsidRDefault="00413A90" w:rsidP="007B70B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BJ</w:t>
            </w:r>
          </w:p>
          <w:p w14:paraId="259419EC" w14:textId="77777777" w:rsidR="00413A90" w:rsidRDefault="00413A90" w:rsidP="007B70B4">
            <w:pPr>
              <w:rPr>
                <w:rFonts w:ascii="Arial" w:hAnsi="Arial" w:cs="Arial"/>
                <w:sz w:val="22"/>
                <w:szCs w:val="22"/>
              </w:rPr>
            </w:pPr>
          </w:p>
          <w:p w14:paraId="3DB33EDD" w14:textId="6A31E4FC" w:rsidR="00413A90" w:rsidRDefault="00413A90" w:rsidP="007B70B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BJ/AMJ</w:t>
            </w:r>
          </w:p>
          <w:p w14:paraId="172A8A44" w14:textId="77777777" w:rsidR="009C7FDE" w:rsidRDefault="009C7FDE" w:rsidP="007B70B4">
            <w:pPr>
              <w:rPr>
                <w:rFonts w:ascii="Arial" w:hAnsi="Arial" w:cs="Arial"/>
                <w:sz w:val="22"/>
                <w:szCs w:val="22"/>
              </w:rPr>
            </w:pPr>
          </w:p>
          <w:p w14:paraId="207F6CBE" w14:textId="07451B27" w:rsidR="008B12F3" w:rsidRPr="00AB0040" w:rsidRDefault="000C171E" w:rsidP="007B70B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BJ</w:t>
            </w:r>
          </w:p>
        </w:tc>
        <w:tc>
          <w:tcPr>
            <w:tcW w:w="547" w:type="pct"/>
            <w:shd w:val="clear" w:color="auto" w:fill="auto"/>
          </w:tcPr>
          <w:p w14:paraId="537B814D" w14:textId="77777777" w:rsidR="00A74C38" w:rsidRDefault="00A74C38" w:rsidP="007B70B4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413A90" w:rsidRPr="00AB0040" w14:paraId="3E0551DE" w14:textId="77777777" w:rsidTr="00A21549">
        <w:trPr>
          <w:trHeight w:val="1025"/>
        </w:trPr>
        <w:tc>
          <w:tcPr>
            <w:tcW w:w="279" w:type="pct"/>
            <w:shd w:val="clear" w:color="auto" w:fill="auto"/>
          </w:tcPr>
          <w:p w14:paraId="0A6B0330" w14:textId="77777777" w:rsidR="00413A90" w:rsidRDefault="00413A90" w:rsidP="00A21549">
            <w:pPr>
              <w:pStyle w:val="ListParagraph"/>
              <w:numPr>
                <w:ilvl w:val="1"/>
                <w:numId w:val="2"/>
              </w:num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728" w:type="pct"/>
            <w:shd w:val="clear" w:color="auto" w:fill="auto"/>
          </w:tcPr>
          <w:p w14:paraId="4665F937" w14:textId="77777777" w:rsidR="00413A90" w:rsidRDefault="00413A90" w:rsidP="00A21549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Cabinets/JBs</w:t>
            </w:r>
          </w:p>
        </w:tc>
        <w:tc>
          <w:tcPr>
            <w:tcW w:w="1853" w:type="pct"/>
            <w:shd w:val="clear" w:color="auto" w:fill="auto"/>
          </w:tcPr>
          <w:p w14:paraId="51169656" w14:textId="3E14E859" w:rsidR="00413A90" w:rsidRDefault="00413A90" w:rsidP="00A2154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JB Contract: </w:t>
            </w:r>
            <w:r w:rsidR="00065F53">
              <w:rPr>
                <w:rFonts w:ascii="Arial" w:hAnsi="Arial" w:cs="Arial"/>
                <w:sz w:val="22"/>
                <w:szCs w:val="22"/>
              </w:rPr>
              <w:t>A request was made for RFP to be issued by 14</w:t>
            </w:r>
            <w:r w:rsidR="00065F53" w:rsidRPr="00065F53">
              <w:rPr>
                <w:rFonts w:ascii="Arial" w:hAnsi="Arial" w:cs="Arial"/>
                <w:sz w:val="22"/>
                <w:szCs w:val="22"/>
                <w:vertAlign w:val="superscript"/>
              </w:rPr>
              <w:t>th</w:t>
            </w:r>
            <w:r w:rsidR="00065F53">
              <w:rPr>
                <w:rFonts w:ascii="Arial" w:hAnsi="Arial" w:cs="Arial"/>
                <w:sz w:val="22"/>
                <w:szCs w:val="22"/>
              </w:rPr>
              <w:t xml:space="preserve"> of October. Has not been issued as of yet.</w:t>
            </w:r>
          </w:p>
          <w:p w14:paraId="6A923589" w14:textId="166AA3EB" w:rsidR="00413A90" w:rsidRDefault="00413A90" w:rsidP="00296D3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19” Cabinets RFP: </w:t>
            </w:r>
            <w:r w:rsidR="00296D3C">
              <w:rPr>
                <w:rFonts w:ascii="Arial" w:hAnsi="Arial" w:cs="Arial"/>
                <w:sz w:val="22"/>
                <w:szCs w:val="22"/>
              </w:rPr>
              <w:t xml:space="preserve">Currently busy with technical evaluations. Then evaluation </w:t>
            </w:r>
            <w:r w:rsidR="00ED713C">
              <w:rPr>
                <w:rFonts w:ascii="Arial" w:hAnsi="Arial" w:cs="Arial"/>
                <w:sz w:val="22"/>
                <w:szCs w:val="22"/>
              </w:rPr>
              <w:t>reports will be compiled.</w:t>
            </w:r>
          </w:p>
        </w:tc>
        <w:tc>
          <w:tcPr>
            <w:tcW w:w="593" w:type="pct"/>
            <w:shd w:val="clear" w:color="auto" w:fill="auto"/>
          </w:tcPr>
          <w:p w14:paraId="061CAFE0" w14:textId="77777777" w:rsidR="00413A90" w:rsidRDefault="00413A90" w:rsidP="00A2154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AMJ</w:t>
            </w:r>
          </w:p>
          <w:p w14:paraId="63709C01" w14:textId="77777777" w:rsidR="00881976" w:rsidRDefault="00881976" w:rsidP="00A21549">
            <w:pPr>
              <w:rPr>
                <w:rFonts w:ascii="Arial" w:hAnsi="Arial" w:cs="Arial"/>
                <w:sz w:val="22"/>
                <w:szCs w:val="22"/>
              </w:rPr>
            </w:pPr>
          </w:p>
          <w:p w14:paraId="721DBC89" w14:textId="77777777" w:rsidR="00413A90" w:rsidRPr="00AB0040" w:rsidRDefault="00413A90" w:rsidP="008E1AC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AMJ</w:t>
            </w:r>
          </w:p>
        </w:tc>
        <w:tc>
          <w:tcPr>
            <w:tcW w:w="547" w:type="pct"/>
            <w:shd w:val="clear" w:color="auto" w:fill="auto"/>
          </w:tcPr>
          <w:p w14:paraId="79D6BC5E" w14:textId="77777777" w:rsidR="00413A90" w:rsidRDefault="00413A90" w:rsidP="00A21549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902C9C" w:rsidRPr="00AB0040" w14:paraId="36D93760" w14:textId="77777777" w:rsidTr="00902C9C">
        <w:trPr>
          <w:trHeight w:val="1025"/>
        </w:trPr>
        <w:tc>
          <w:tcPr>
            <w:tcW w:w="2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2284E4" w14:textId="77777777" w:rsidR="00902C9C" w:rsidRDefault="00902C9C" w:rsidP="00A21549">
            <w:pPr>
              <w:pStyle w:val="ListParagraph"/>
              <w:numPr>
                <w:ilvl w:val="1"/>
                <w:numId w:val="2"/>
              </w:num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7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511776" w14:textId="77777777" w:rsidR="00902C9C" w:rsidRDefault="00902C9C" w:rsidP="00A21549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Other Major Outputs</w:t>
            </w:r>
          </w:p>
        </w:tc>
        <w:tc>
          <w:tcPr>
            <w:tcW w:w="18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FDF4CB" w14:textId="77777777" w:rsidR="00902C9C" w:rsidRDefault="00902C9C" w:rsidP="00A21549">
            <w:pPr>
              <w:rPr>
                <w:rFonts w:ascii="Arial" w:hAnsi="Arial" w:cs="Arial"/>
                <w:sz w:val="22"/>
                <w:szCs w:val="22"/>
              </w:rPr>
            </w:pPr>
            <w:r w:rsidRPr="00902C9C">
              <w:rPr>
                <w:rFonts w:ascii="Arial" w:hAnsi="Arial" w:cs="Arial"/>
                <w:sz w:val="22"/>
                <w:szCs w:val="22"/>
              </w:rPr>
              <w:t xml:space="preserve">Tx Health appraisals, </w:t>
            </w:r>
          </w:p>
          <w:p w14:paraId="26A4CAF1" w14:textId="2DB0F527" w:rsidR="00902C9C" w:rsidRDefault="00902C9C" w:rsidP="00A2154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VMs</w:t>
            </w:r>
            <w:r w:rsidR="00AE24F6">
              <w:rPr>
                <w:rFonts w:ascii="Arial" w:hAnsi="Arial" w:cs="Arial"/>
                <w:sz w:val="22"/>
                <w:szCs w:val="22"/>
              </w:rPr>
              <w:t xml:space="preserve"> – workshops have been held on the new image. Appointment letters to be issued to custodians.</w:t>
            </w:r>
          </w:p>
          <w:p w14:paraId="1B0A4610" w14:textId="4B243EEF" w:rsidR="00902C9C" w:rsidRDefault="00902C9C" w:rsidP="00A21549">
            <w:pPr>
              <w:rPr>
                <w:rFonts w:ascii="Arial" w:hAnsi="Arial" w:cs="Arial"/>
                <w:sz w:val="22"/>
                <w:szCs w:val="22"/>
              </w:rPr>
            </w:pPr>
            <w:r w:rsidRPr="00902C9C">
              <w:rPr>
                <w:rFonts w:ascii="Arial" w:hAnsi="Arial" w:cs="Arial"/>
                <w:sz w:val="22"/>
                <w:szCs w:val="22"/>
              </w:rPr>
              <w:t>P</w:t>
            </w:r>
            <w:r>
              <w:rPr>
                <w:rFonts w:ascii="Arial" w:hAnsi="Arial" w:cs="Arial"/>
                <w:sz w:val="22"/>
                <w:szCs w:val="22"/>
              </w:rPr>
              <w:t>TMC risks - need QURA training</w:t>
            </w:r>
            <w:r w:rsidR="008A3995">
              <w:rPr>
                <w:rFonts w:ascii="Arial" w:hAnsi="Arial" w:cs="Arial"/>
                <w:sz w:val="22"/>
                <w:szCs w:val="22"/>
              </w:rPr>
              <w:t>. Prerequisites have been completed.</w:t>
            </w:r>
            <w:r w:rsidR="000D530E">
              <w:rPr>
                <w:rFonts w:ascii="Arial" w:hAnsi="Arial" w:cs="Arial"/>
                <w:sz w:val="22"/>
                <w:szCs w:val="22"/>
              </w:rPr>
              <w:t xml:space="preserve"> Awaiting feedback for next steps.</w:t>
            </w:r>
          </w:p>
          <w:p w14:paraId="742E845D" w14:textId="77777777" w:rsidR="00902C9C" w:rsidRDefault="00902C9C" w:rsidP="00A21549">
            <w:pPr>
              <w:rPr>
                <w:rFonts w:ascii="Arial" w:hAnsi="Arial" w:cs="Arial"/>
                <w:sz w:val="22"/>
                <w:szCs w:val="22"/>
              </w:rPr>
            </w:pPr>
            <w:r w:rsidRPr="00902C9C">
              <w:rPr>
                <w:rFonts w:ascii="Arial" w:hAnsi="Arial" w:cs="Arial"/>
                <w:sz w:val="22"/>
                <w:szCs w:val="22"/>
              </w:rPr>
              <w:t>Power Quality Asset Health Repor</w:t>
            </w:r>
            <w:r>
              <w:rPr>
                <w:rFonts w:ascii="Arial" w:hAnsi="Arial" w:cs="Arial"/>
                <w:sz w:val="22"/>
                <w:szCs w:val="22"/>
              </w:rPr>
              <w:t>t - framework done</w:t>
            </w:r>
            <w:r w:rsidR="00E47C25">
              <w:rPr>
                <w:rFonts w:ascii="Arial" w:hAnsi="Arial" w:cs="Arial"/>
                <w:sz w:val="22"/>
                <w:szCs w:val="22"/>
              </w:rPr>
              <w:t>. Mid October to provide information.</w:t>
            </w:r>
          </w:p>
          <w:p w14:paraId="3798D899" w14:textId="77777777" w:rsidR="00902C9C" w:rsidRDefault="00902C9C" w:rsidP="00A21549">
            <w:pPr>
              <w:rPr>
                <w:rFonts w:ascii="Arial" w:hAnsi="Arial" w:cs="Arial"/>
                <w:sz w:val="22"/>
                <w:szCs w:val="22"/>
              </w:rPr>
            </w:pPr>
            <w:r w:rsidRPr="00902C9C">
              <w:rPr>
                <w:rFonts w:ascii="Arial" w:hAnsi="Arial" w:cs="Arial"/>
                <w:sz w:val="22"/>
                <w:szCs w:val="22"/>
              </w:rPr>
              <w:lastRenderedPageBreak/>
              <w:t>DC Asset Health report- in progress (framework already done)</w:t>
            </w:r>
            <w:r w:rsidR="008E1ACA">
              <w:rPr>
                <w:rFonts w:ascii="Arial" w:hAnsi="Arial" w:cs="Arial"/>
                <w:sz w:val="22"/>
                <w:szCs w:val="22"/>
              </w:rPr>
              <w:t>. Questions to be sent out next week. Feedback by end Aug.</w:t>
            </w:r>
          </w:p>
        </w:tc>
        <w:tc>
          <w:tcPr>
            <w:tcW w:w="5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BA4650" w14:textId="77777777" w:rsidR="00902C9C" w:rsidRDefault="00902C9C" w:rsidP="00A2154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PK</w:t>
            </w:r>
          </w:p>
          <w:p w14:paraId="6E285801" w14:textId="528CA75C" w:rsidR="00902C9C" w:rsidRDefault="00902C9C" w:rsidP="00A2154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BP</w:t>
            </w:r>
          </w:p>
          <w:p w14:paraId="78FD6662" w14:textId="77777777" w:rsidR="00750252" w:rsidRDefault="00750252" w:rsidP="00A21549">
            <w:pPr>
              <w:rPr>
                <w:rFonts w:ascii="Arial" w:hAnsi="Arial" w:cs="Arial"/>
                <w:sz w:val="22"/>
                <w:szCs w:val="22"/>
              </w:rPr>
            </w:pPr>
          </w:p>
          <w:p w14:paraId="1CC522C4" w14:textId="77777777" w:rsidR="00902C9C" w:rsidRDefault="00902C9C" w:rsidP="00A2154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PK</w:t>
            </w:r>
          </w:p>
          <w:p w14:paraId="51D36B2E" w14:textId="77777777" w:rsidR="00902C9C" w:rsidRDefault="00902C9C" w:rsidP="00A2154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</w:t>
            </w:r>
          </w:p>
          <w:p w14:paraId="36C3A378" w14:textId="77777777" w:rsidR="008E1ACA" w:rsidRDefault="008E1ACA" w:rsidP="00A21549">
            <w:pPr>
              <w:rPr>
                <w:rFonts w:ascii="Arial" w:hAnsi="Arial" w:cs="Arial"/>
                <w:sz w:val="22"/>
                <w:szCs w:val="22"/>
              </w:rPr>
            </w:pPr>
          </w:p>
          <w:p w14:paraId="0A6311AE" w14:textId="77777777" w:rsidR="00902C9C" w:rsidRPr="00AB0040" w:rsidRDefault="00902C9C" w:rsidP="0078064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BJ</w:t>
            </w:r>
          </w:p>
        </w:tc>
        <w:tc>
          <w:tcPr>
            <w:tcW w:w="5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AA06F2" w14:textId="77777777" w:rsidR="00902C9C" w:rsidRDefault="00902C9C" w:rsidP="00A21549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053D83" w:rsidRPr="00AC616D" w14:paraId="170317CC" w14:textId="77777777" w:rsidTr="00846D48">
        <w:trPr>
          <w:trHeight w:val="523"/>
        </w:trPr>
        <w:tc>
          <w:tcPr>
            <w:tcW w:w="279" w:type="pct"/>
            <w:shd w:val="clear" w:color="auto" w:fill="auto"/>
          </w:tcPr>
          <w:p w14:paraId="462E1FF6" w14:textId="77777777" w:rsidR="00053D83" w:rsidRPr="00D138AB" w:rsidRDefault="00053D83" w:rsidP="00D138AB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728" w:type="pct"/>
            <w:shd w:val="clear" w:color="auto" w:fill="auto"/>
          </w:tcPr>
          <w:p w14:paraId="728D0225" w14:textId="77777777" w:rsidR="00053D83" w:rsidRDefault="00053D83" w:rsidP="00130D8C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PTMC objectives</w:t>
            </w:r>
          </w:p>
        </w:tc>
        <w:tc>
          <w:tcPr>
            <w:tcW w:w="1853" w:type="pct"/>
            <w:shd w:val="clear" w:color="auto" w:fill="auto"/>
          </w:tcPr>
          <w:p w14:paraId="3AF0F9E6" w14:textId="763FD6C3" w:rsidR="00053D83" w:rsidRPr="00053D83" w:rsidRDefault="001B0C73" w:rsidP="00130D8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 new feedback</w:t>
            </w:r>
          </w:p>
        </w:tc>
        <w:tc>
          <w:tcPr>
            <w:tcW w:w="593" w:type="pct"/>
            <w:shd w:val="clear" w:color="auto" w:fill="auto"/>
          </w:tcPr>
          <w:p w14:paraId="75D11414" w14:textId="58A66E70" w:rsidR="00053D83" w:rsidRPr="00AC616D" w:rsidRDefault="00053D83" w:rsidP="001B0C73">
            <w:pPr>
              <w:rPr>
                <w:rFonts w:ascii="Arial" w:hAnsi="Arial" w:cs="Arial"/>
                <w:b/>
                <w:color w:val="0070C0"/>
                <w:sz w:val="22"/>
                <w:szCs w:val="22"/>
              </w:rPr>
            </w:pPr>
          </w:p>
        </w:tc>
        <w:tc>
          <w:tcPr>
            <w:tcW w:w="547" w:type="pct"/>
            <w:shd w:val="clear" w:color="auto" w:fill="auto"/>
          </w:tcPr>
          <w:p w14:paraId="70FC3827" w14:textId="77777777" w:rsidR="00053D83" w:rsidRPr="00AC616D" w:rsidRDefault="00053D83" w:rsidP="00130D8C">
            <w:pPr>
              <w:rPr>
                <w:rFonts w:ascii="Arial" w:hAnsi="Arial" w:cs="Arial"/>
                <w:b/>
                <w:color w:val="0070C0"/>
                <w:sz w:val="22"/>
                <w:szCs w:val="22"/>
              </w:rPr>
            </w:pPr>
          </w:p>
        </w:tc>
      </w:tr>
      <w:tr w:rsidR="00053D83" w:rsidRPr="00AC616D" w14:paraId="7E4443A2" w14:textId="77777777" w:rsidTr="00846D48">
        <w:trPr>
          <w:trHeight w:val="523"/>
        </w:trPr>
        <w:tc>
          <w:tcPr>
            <w:tcW w:w="279" w:type="pct"/>
            <w:shd w:val="clear" w:color="auto" w:fill="auto"/>
          </w:tcPr>
          <w:p w14:paraId="6CB4A8AD" w14:textId="77777777" w:rsidR="00053D83" w:rsidRPr="00D138AB" w:rsidRDefault="00053D83" w:rsidP="00D138AB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728" w:type="pct"/>
            <w:shd w:val="clear" w:color="auto" w:fill="auto"/>
          </w:tcPr>
          <w:p w14:paraId="69B7DE32" w14:textId="77777777" w:rsidR="00053D83" w:rsidRPr="00615DDA" w:rsidRDefault="00FD10A6" w:rsidP="00130D8C">
            <w:pPr>
              <w:rPr>
                <w:rFonts w:ascii="Arial" w:hAnsi="Arial" w:cs="Arial"/>
                <w:sz w:val="22"/>
                <w:szCs w:val="22"/>
              </w:rPr>
            </w:pPr>
            <w:r w:rsidRPr="00615DDA">
              <w:rPr>
                <w:rFonts w:ascii="Arial" w:hAnsi="Arial" w:cs="Arial"/>
                <w:sz w:val="22"/>
                <w:szCs w:val="22"/>
              </w:rPr>
              <w:t>P</w:t>
            </w:r>
            <w:r w:rsidR="00053D83" w:rsidRPr="00615DDA">
              <w:rPr>
                <w:rFonts w:ascii="Arial" w:hAnsi="Arial" w:cs="Arial"/>
                <w:sz w:val="22"/>
                <w:szCs w:val="22"/>
              </w:rPr>
              <w:t>T</w:t>
            </w:r>
            <w:r w:rsidRPr="00615DDA">
              <w:rPr>
                <w:rFonts w:ascii="Arial" w:hAnsi="Arial" w:cs="Arial"/>
                <w:sz w:val="22"/>
                <w:szCs w:val="22"/>
              </w:rPr>
              <w:t>M</w:t>
            </w:r>
            <w:r w:rsidR="00053D83" w:rsidRPr="00615DDA">
              <w:rPr>
                <w:rFonts w:ascii="Arial" w:hAnsi="Arial" w:cs="Arial"/>
                <w:sz w:val="22"/>
                <w:szCs w:val="22"/>
              </w:rPr>
              <w:t>C/PDE management feedback</w:t>
            </w:r>
          </w:p>
        </w:tc>
        <w:tc>
          <w:tcPr>
            <w:tcW w:w="1853" w:type="pct"/>
            <w:shd w:val="clear" w:color="auto" w:fill="auto"/>
          </w:tcPr>
          <w:p w14:paraId="4DD40CFD" w14:textId="77777777" w:rsidR="00615DDA" w:rsidRDefault="00406E05" w:rsidP="00615DDA">
            <w:pPr>
              <w:spacing w:after="0"/>
              <w:textAlignment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staff have to use the COVID-19 Self-evaluation app daily.</w:t>
            </w:r>
          </w:p>
          <w:p w14:paraId="5B03242B" w14:textId="37DA24E8" w:rsidR="00406E05" w:rsidRDefault="00406E05" w:rsidP="00615DDA">
            <w:pPr>
              <w:spacing w:after="0"/>
              <w:textAlignment w:val="center"/>
              <w:rPr>
                <w:rFonts w:ascii="Arial" w:hAnsi="Arial" w:cs="Arial"/>
                <w:sz w:val="22"/>
                <w:szCs w:val="22"/>
              </w:rPr>
            </w:pPr>
          </w:p>
          <w:p w14:paraId="46C69D5D" w14:textId="47ED4F27" w:rsidR="002A46FF" w:rsidRDefault="002A46FF" w:rsidP="00615DDA">
            <w:pPr>
              <w:spacing w:after="0"/>
              <w:textAlignment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All visits to site </w:t>
            </w:r>
            <w:r w:rsidR="00817D50">
              <w:rPr>
                <w:rFonts w:ascii="Arial" w:hAnsi="Arial" w:cs="Arial"/>
                <w:sz w:val="22"/>
                <w:szCs w:val="22"/>
              </w:rPr>
              <w:t xml:space="preserve">and office </w:t>
            </w:r>
            <w:r>
              <w:rPr>
                <w:rFonts w:ascii="Arial" w:hAnsi="Arial" w:cs="Arial"/>
                <w:sz w:val="22"/>
                <w:szCs w:val="22"/>
              </w:rPr>
              <w:t>must be approved by Richard</w:t>
            </w:r>
          </w:p>
          <w:p w14:paraId="0EB91D4C" w14:textId="3B832B40" w:rsidR="002D45D2" w:rsidRPr="00053D83" w:rsidRDefault="002D45D2" w:rsidP="002D45D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93" w:type="pct"/>
            <w:shd w:val="clear" w:color="auto" w:fill="auto"/>
          </w:tcPr>
          <w:p w14:paraId="6EA5A52D" w14:textId="4EE5041C" w:rsidR="00053D83" w:rsidRDefault="002D45D2" w:rsidP="00130D8C">
            <w:pPr>
              <w:rPr>
                <w:rFonts w:ascii="Arial" w:hAnsi="Arial" w:cs="Arial"/>
                <w:b/>
                <w:color w:val="0070C0"/>
                <w:sz w:val="22"/>
                <w:szCs w:val="22"/>
              </w:rPr>
            </w:pPr>
            <w:r>
              <w:rPr>
                <w:rFonts w:ascii="Arial" w:hAnsi="Arial" w:cs="Arial"/>
                <w:b/>
                <w:color w:val="0070C0"/>
                <w:sz w:val="22"/>
                <w:szCs w:val="22"/>
              </w:rPr>
              <w:t>All</w:t>
            </w:r>
          </w:p>
          <w:p w14:paraId="42DB90B8" w14:textId="7DACDA35" w:rsidR="002A46FF" w:rsidRDefault="002A46FF" w:rsidP="00130D8C">
            <w:pPr>
              <w:rPr>
                <w:rFonts w:ascii="Arial" w:hAnsi="Arial" w:cs="Arial"/>
                <w:b/>
                <w:color w:val="0070C0"/>
                <w:sz w:val="22"/>
                <w:szCs w:val="22"/>
              </w:rPr>
            </w:pPr>
          </w:p>
          <w:p w14:paraId="55FAE388" w14:textId="310CE6B8" w:rsidR="002D45D2" w:rsidRPr="00AC616D" w:rsidRDefault="002A46FF" w:rsidP="001B0C73">
            <w:pPr>
              <w:rPr>
                <w:rFonts w:ascii="Arial" w:hAnsi="Arial" w:cs="Arial"/>
                <w:b/>
                <w:color w:val="0070C0"/>
                <w:sz w:val="22"/>
                <w:szCs w:val="22"/>
              </w:rPr>
            </w:pPr>
            <w:r>
              <w:rPr>
                <w:rFonts w:ascii="Arial" w:hAnsi="Arial" w:cs="Arial"/>
                <w:b/>
                <w:color w:val="0070C0"/>
                <w:sz w:val="22"/>
                <w:szCs w:val="22"/>
              </w:rPr>
              <w:t>All</w:t>
            </w:r>
          </w:p>
        </w:tc>
        <w:tc>
          <w:tcPr>
            <w:tcW w:w="547" w:type="pct"/>
            <w:shd w:val="clear" w:color="auto" w:fill="auto"/>
          </w:tcPr>
          <w:p w14:paraId="14F7B76B" w14:textId="77777777" w:rsidR="00053D83" w:rsidRPr="00AC616D" w:rsidRDefault="00053D83" w:rsidP="00130D8C">
            <w:pPr>
              <w:rPr>
                <w:rFonts w:ascii="Arial" w:hAnsi="Arial" w:cs="Arial"/>
                <w:b/>
                <w:color w:val="0070C0"/>
                <w:sz w:val="22"/>
                <w:szCs w:val="22"/>
              </w:rPr>
            </w:pPr>
          </w:p>
        </w:tc>
      </w:tr>
      <w:tr w:rsidR="005150DB" w:rsidRPr="00AC616D" w14:paraId="013E95D6" w14:textId="77777777" w:rsidTr="00846D48">
        <w:trPr>
          <w:trHeight w:val="438"/>
        </w:trPr>
        <w:tc>
          <w:tcPr>
            <w:tcW w:w="279" w:type="pct"/>
            <w:shd w:val="clear" w:color="auto" w:fill="auto"/>
          </w:tcPr>
          <w:p w14:paraId="1BE38DCC" w14:textId="77777777" w:rsidR="005150DB" w:rsidRPr="00D138AB" w:rsidRDefault="005150DB" w:rsidP="00D138AB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728" w:type="pct"/>
            <w:shd w:val="clear" w:color="auto" w:fill="auto"/>
          </w:tcPr>
          <w:p w14:paraId="03C38CFA" w14:textId="77777777" w:rsidR="000C2145" w:rsidRPr="00AC616D" w:rsidRDefault="005150DB" w:rsidP="002D45D2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Matters for </w:t>
            </w:r>
            <w:r w:rsidR="002D45D2">
              <w:rPr>
                <w:rFonts w:ascii="Arial" w:hAnsi="Arial" w:cs="Arial"/>
                <w:b/>
                <w:sz w:val="22"/>
                <w:szCs w:val="22"/>
              </w:rPr>
              <w:t>Action</w:t>
            </w:r>
          </w:p>
        </w:tc>
        <w:tc>
          <w:tcPr>
            <w:tcW w:w="1853" w:type="pct"/>
            <w:shd w:val="clear" w:color="auto" w:fill="auto"/>
          </w:tcPr>
          <w:p w14:paraId="0003F956" w14:textId="77777777" w:rsidR="005150DB" w:rsidRPr="00AC616D" w:rsidRDefault="005150DB" w:rsidP="00130D8C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593" w:type="pct"/>
            <w:shd w:val="clear" w:color="auto" w:fill="auto"/>
          </w:tcPr>
          <w:p w14:paraId="338119A8" w14:textId="77777777" w:rsidR="005150DB" w:rsidRPr="00AC616D" w:rsidRDefault="005150DB" w:rsidP="00130D8C">
            <w:pPr>
              <w:rPr>
                <w:rFonts w:ascii="Arial" w:hAnsi="Arial" w:cs="Arial"/>
                <w:b/>
                <w:color w:val="0070C0"/>
                <w:sz w:val="22"/>
                <w:szCs w:val="22"/>
              </w:rPr>
            </w:pPr>
          </w:p>
        </w:tc>
        <w:tc>
          <w:tcPr>
            <w:tcW w:w="547" w:type="pct"/>
            <w:shd w:val="clear" w:color="auto" w:fill="auto"/>
          </w:tcPr>
          <w:p w14:paraId="7AC20B76" w14:textId="77777777" w:rsidR="005150DB" w:rsidRPr="00AC616D" w:rsidRDefault="005150DB" w:rsidP="00130D8C">
            <w:pPr>
              <w:rPr>
                <w:rFonts w:ascii="Arial" w:hAnsi="Arial" w:cs="Arial"/>
                <w:b/>
                <w:color w:val="0070C0"/>
                <w:sz w:val="22"/>
                <w:szCs w:val="22"/>
              </w:rPr>
            </w:pPr>
          </w:p>
        </w:tc>
      </w:tr>
      <w:tr w:rsidR="0085193E" w:rsidRPr="00AC616D" w14:paraId="13D3C663" w14:textId="77777777" w:rsidTr="00846D48">
        <w:trPr>
          <w:trHeight w:val="523"/>
        </w:trPr>
        <w:tc>
          <w:tcPr>
            <w:tcW w:w="279" w:type="pct"/>
            <w:shd w:val="clear" w:color="auto" w:fill="auto"/>
          </w:tcPr>
          <w:p w14:paraId="5906D416" w14:textId="77777777" w:rsidR="0085193E" w:rsidRDefault="0078064A" w:rsidP="00AB0040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11.1</w:t>
            </w:r>
          </w:p>
        </w:tc>
        <w:tc>
          <w:tcPr>
            <w:tcW w:w="1728" w:type="pct"/>
            <w:shd w:val="clear" w:color="auto" w:fill="auto"/>
            <w:vAlign w:val="center"/>
          </w:tcPr>
          <w:p w14:paraId="76032350" w14:textId="77777777" w:rsidR="0085193E" w:rsidRDefault="0085193E" w:rsidP="00476D5B">
            <w:pPr>
              <w:tabs>
                <w:tab w:val="left" w:pos="397"/>
                <w:tab w:val="left" w:pos="907"/>
                <w:tab w:val="left" w:pos="1304"/>
                <w:tab w:val="left" w:pos="1701"/>
                <w:tab w:val="left" w:pos="2098"/>
                <w:tab w:val="left" w:pos="2494"/>
                <w:tab w:val="left" w:pos="2891"/>
                <w:tab w:val="left" w:pos="3288"/>
                <w:tab w:val="left" w:pos="3685"/>
                <w:tab w:val="left" w:pos="4082"/>
                <w:tab w:val="left" w:pos="4479"/>
              </w:tabs>
              <w:rPr>
                <w:rFonts w:ascii="Arial" w:hAnsi="Arial" w:cs="Arial"/>
                <w:sz w:val="22"/>
                <w:szCs w:val="22"/>
              </w:rPr>
            </w:pPr>
            <w:r w:rsidRPr="00E94D27">
              <w:rPr>
                <w:rFonts w:ascii="Arial" w:hAnsi="Arial" w:cs="Arial"/>
                <w:sz w:val="22"/>
                <w:szCs w:val="22"/>
              </w:rPr>
              <w:t xml:space="preserve">Attendance registers </w:t>
            </w:r>
          </w:p>
        </w:tc>
        <w:tc>
          <w:tcPr>
            <w:tcW w:w="1853" w:type="pct"/>
            <w:shd w:val="clear" w:color="auto" w:fill="auto"/>
          </w:tcPr>
          <w:p w14:paraId="716E98C3" w14:textId="77777777" w:rsidR="0085193E" w:rsidRDefault="00476D5B" w:rsidP="00AB0040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</w:t>
            </w:r>
            <w:r w:rsidRPr="00E94D27">
              <w:rPr>
                <w:rFonts w:ascii="Arial" w:hAnsi="Arial" w:cs="Arial"/>
                <w:sz w:val="22"/>
                <w:szCs w:val="22"/>
              </w:rPr>
              <w:t>o be sent to Linda every month</w:t>
            </w:r>
          </w:p>
        </w:tc>
        <w:tc>
          <w:tcPr>
            <w:tcW w:w="593" w:type="pct"/>
            <w:shd w:val="clear" w:color="auto" w:fill="auto"/>
          </w:tcPr>
          <w:p w14:paraId="3AE775D7" w14:textId="77777777" w:rsidR="0085193E" w:rsidRPr="00881976" w:rsidRDefault="00476D5B" w:rsidP="00AB0040">
            <w:pPr>
              <w:rPr>
                <w:rFonts w:ascii="Arial" w:hAnsi="Arial" w:cs="Arial"/>
                <w:sz w:val="22"/>
                <w:szCs w:val="22"/>
              </w:rPr>
            </w:pPr>
            <w:r w:rsidRPr="00881976">
              <w:rPr>
                <w:rFonts w:ascii="Arial" w:hAnsi="Arial" w:cs="Arial"/>
                <w:sz w:val="22"/>
                <w:szCs w:val="22"/>
              </w:rPr>
              <w:t>All</w:t>
            </w:r>
          </w:p>
        </w:tc>
        <w:tc>
          <w:tcPr>
            <w:tcW w:w="547" w:type="pct"/>
            <w:shd w:val="clear" w:color="auto" w:fill="auto"/>
          </w:tcPr>
          <w:p w14:paraId="5CA07C77" w14:textId="77777777" w:rsidR="0085193E" w:rsidRPr="00AC616D" w:rsidRDefault="0085193E" w:rsidP="00AB0040">
            <w:pPr>
              <w:rPr>
                <w:rFonts w:ascii="Arial" w:hAnsi="Arial" w:cs="Arial"/>
                <w:b/>
                <w:color w:val="0070C0"/>
                <w:sz w:val="22"/>
                <w:szCs w:val="22"/>
              </w:rPr>
            </w:pPr>
          </w:p>
        </w:tc>
      </w:tr>
      <w:tr w:rsidR="00765349" w:rsidRPr="00AC616D" w14:paraId="090FD705" w14:textId="77777777" w:rsidTr="005D4559">
        <w:trPr>
          <w:trHeight w:val="722"/>
        </w:trPr>
        <w:tc>
          <w:tcPr>
            <w:tcW w:w="279" w:type="pct"/>
            <w:shd w:val="clear" w:color="auto" w:fill="auto"/>
          </w:tcPr>
          <w:p w14:paraId="02481346" w14:textId="0774DBDA" w:rsidR="00765349" w:rsidRDefault="00765349" w:rsidP="00765349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11.</w:t>
            </w:r>
            <w:r w:rsidR="001B0C73">
              <w:rPr>
                <w:rFonts w:ascii="Arial" w:hAnsi="Arial" w:cs="Arial"/>
                <w:b/>
                <w:sz w:val="22"/>
                <w:szCs w:val="22"/>
              </w:rPr>
              <w:t>2</w:t>
            </w:r>
          </w:p>
        </w:tc>
        <w:tc>
          <w:tcPr>
            <w:tcW w:w="1728" w:type="pct"/>
            <w:shd w:val="clear" w:color="auto" w:fill="auto"/>
          </w:tcPr>
          <w:p w14:paraId="22182638" w14:textId="77777777" w:rsidR="00765349" w:rsidRPr="0078064A" w:rsidRDefault="00765349" w:rsidP="0076534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Work Outputs</w:t>
            </w:r>
          </w:p>
        </w:tc>
        <w:tc>
          <w:tcPr>
            <w:tcW w:w="1853" w:type="pct"/>
            <w:shd w:val="clear" w:color="auto" w:fill="auto"/>
          </w:tcPr>
          <w:p w14:paraId="137EF842" w14:textId="77777777" w:rsidR="00765349" w:rsidRDefault="00765349" w:rsidP="00765349">
            <w:pPr>
              <w:rPr>
                <w:rFonts w:ascii="Arial" w:hAnsi="Arial" w:cs="Arial"/>
                <w:sz w:val="22"/>
                <w:szCs w:val="22"/>
              </w:rPr>
            </w:pPr>
            <w:r w:rsidRPr="0078064A">
              <w:rPr>
                <w:rFonts w:ascii="Arial" w:hAnsi="Arial" w:cs="Arial"/>
                <w:sz w:val="22"/>
                <w:szCs w:val="22"/>
              </w:rPr>
              <w:t>Complete weekly work outputs spreadsheets and send to Rishi</w:t>
            </w:r>
          </w:p>
        </w:tc>
        <w:tc>
          <w:tcPr>
            <w:tcW w:w="593" w:type="pct"/>
            <w:shd w:val="clear" w:color="auto" w:fill="auto"/>
          </w:tcPr>
          <w:p w14:paraId="0906B227" w14:textId="77777777" w:rsidR="00765349" w:rsidRPr="00C44CA0" w:rsidRDefault="00765349" w:rsidP="00765349">
            <w:pPr>
              <w:rPr>
                <w:rFonts w:ascii="Arial" w:hAnsi="Arial" w:cs="Arial"/>
                <w:sz w:val="22"/>
                <w:szCs w:val="22"/>
              </w:rPr>
            </w:pPr>
            <w:r w:rsidRPr="00C44CA0">
              <w:rPr>
                <w:rFonts w:ascii="Arial" w:hAnsi="Arial" w:cs="Arial"/>
                <w:sz w:val="22"/>
                <w:szCs w:val="22"/>
              </w:rPr>
              <w:t>ALL</w:t>
            </w:r>
          </w:p>
        </w:tc>
        <w:tc>
          <w:tcPr>
            <w:tcW w:w="547" w:type="pct"/>
            <w:shd w:val="clear" w:color="auto" w:fill="auto"/>
          </w:tcPr>
          <w:p w14:paraId="60ED4228" w14:textId="77777777" w:rsidR="00765349" w:rsidRPr="00AC616D" w:rsidRDefault="008E1ACA" w:rsidP="00765349">
            <w:pPr>
              <w:rPr>
                <w:rFonts w:ascii="Arial" w:hAnsi="Arial" w:cs="Arial"/>
                <w:b/>
                <w:color w:val="0070C0"/>
                <w:sz w:val="22"/>
                <w:szCs w:val="22"/>
              </w:rPr>
            </w:pPr>
            <w:r>
              <w:rPr>
                <w:rFonts w:ascii="Arial" w:hAnsi="Arial" w:cs="Arial"/>
                <w:b/>
                <w:color w:val="0070C0"/>
                <w:sz w:val="22"/>
                <w:szCs w:val="22"/>
              </w:rPr>
              <w:t>Weekly</w:t>
            </w:r>
          </w:p>
        </w:tc>
      </w:tr>
      <w:tr w:rsidR="00765349" w:rsidRPr="00AC616D" w14:paraId="429B761F" w14:textId="77777777" w:rsidTr="00846D48">
        <w:trPr>
          <w:trHeight w:val="523"/>
        </w:trPr>
        <w:tc>
          <w:tcPr>
            <w:tcW w:w="279" w:type="pct"/>
            <w:shd w:val="clear" w:color="auto" w:fill="auto"/>
          </w:tcPr>
          <w:p w14:paraId="0E73A16F" w14:textId="3D4D8AFB" w:rsidR="00765349" w:rsidRPr="0078064A" w:rsidRDefault="00765349" w:rsidP="00765349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lastRenderedPageBreak/>
              <w:t>11.</w:t>
            </w:r>
            <w:r w:rsidR="001B0C73">
              <w:rPr>
                <w:rFonts w:ascii="Arial" w:hAnsi="Arial" w:cs="Arial"/>
                <w:b/>
                <w:sz w:val="22"/>
                <w:szCs w:val="22"/>
              </w:rPr>
              <w:t>3</w:t>
            </w:r>
          </w:p>
        </w:tc>
        <w:tc>
          <w:tcPr>
            <w:tcW w:w="1728" w:type="pct"/>
            <w:shd w:val="clear" w:color="auto" w:fill="auto"/>
          </w:tcPr>
          <w:p w14:paraId="0504E1A4" w14:textId="2BD5CB8D" w:rsidR="00765349" w:rsidRPr="0078064A" w:rsidRDefault="0074341F" w:rsidP="0074341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IDPs</w:t>
            </w:r>
          </w:p>
        </w:tc>
        <w:tc>
          <w:tcPr>
            <w:tcW w:w="1853" w:type="pct"/>
            <w:shd w:val="clear" w:color="auto" w:fill="auto"/>
          </w:tcPr>
          <w:p w14:paraId="2750FA8A" w14:textId="54C4471C" w:rsidR="00765349" w:rsidRDefault="0074341F" w:rsidP="00765349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Complete IDPs before end of September</w:t>
            </w:r>
            <w:r w:rsidR="008E256C">
              <w:rPr>
                <w:rFonts w:ascii="Arial" w:hAnsi="Arial" w:cs="Arial"/>
                <w:sz w:val="22"/>
                <w:szCs w:val="22"/>
              </w:rPr>
              <w:t>. Mandatory courses include Ethics training, and PCMs if any.</w:t>
            </w:r>
          </w:p>
        </w:tc>
        <w:tc>
          <w:tcPr>
            <w:tcW w:w="593" w:type="pct"/>
            <w:shd w:val="clear" w:color="auto" w:fill="auto"/>
          </w:tcPr>
          <w:p w14:paraId="68A84F2E" w14:textId="02454901" w:rsidR="00765349" w:rsidRPr="00C44CA0" w:rsidRDefault="0074341F" w:rsidP="0076534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</w:t>
            </w:r>
          </w:p>
        </w:tc>
        <w:tc>
          <w:tcPr>
            <w:tcW w:w="547" w:type="pct"/>
            <w:shd w:val="clear" w:color="auto" w:fill="auto"/>
          </w:tcPr>
          <w:p w14:paraId="1BF289C1" w14:textId="77777777" w:rsidR="00765349" w:rsidRPr="00AC616D" w:rsidRDefault="00765349" w:rsidP="00765349">
            <w:pPr>
              <w:rPr>
                <w:rFonts w:ascii="Arial" w:hAnsi="Arial" w:cs="Arial"/>
                <w:b/>
                <w:color w:val="0070C0"/>
                <w:sz w:val="22"/>
                <w:szCs w:val="22"/>
              </w:rPr>
            </w:pPr>
          </w:p>
        </w:tc>
      </w:tr>
      <w:tr w:rsidR="00765349" w:rsidRPr="00AC616D" w14:paraId="0B9C0902" w14:textId="77777777" w:rsidTr="00846D48">
        <w:trPr>
          <w:trHeight w:val="523"/>
        </w:trPr>
        <w:tc>
          <w:tcPr>
            <w:tcW w:w="279" w:type="pct"/>
            <w:shd w:val="clear" w:color="auto" w:fill="auto"/>
          </w:tcPr>
          <w:p w14:paraId="506C7D15" w14:textId="77777777" w:rsidR="00765349" w:rsidRPr="0078064A" w:rsidRDefault="00765349" w:rsidP="00765349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8064A">
              <w:rPr>
                <w:rFonts w:ascii="Arial" w:hAnsi="Arial" w:cs="Arial"/>
                <w:b/>
                <w:sz w:val="22"/>
                <w:szCs w:val="22"/>
              </w:rPr>
              <w:t>12</w:t>
            </w:r>
            <w:r>
              <w:rPr>
                <w:rFonts w:ascii="Arial" w:hAnsi="Arial" w:cs="Arial"/>
                <w:b/>
                <w:sz w:val="22"/>
                <w:szCs w:val="22"/>
              </w:rPr>
              <w:t>.</w:t>
            </w:r>
          </w:p>
        </w:tc>
        <w:tc>
          <w:tcPr>
            <w:tcW w:w="1728" w:type="pct"/>
            <w:shd w:val="clear" w:color="auto" w:fill="auto"/>
          </w:tcPr>
          <w:p w14:paraId="6D075E33" w14:textId="77777777" w:rsidR="00765349" w:rsidRPr="00CD1A24" w:rsidRDefault="00765349" w:rsidP="00765349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93634D">
              <w:rPr>
                <w:rFonts w:ascii="Arial" w:hAnsi="Arial" w:cs="Arial"/>
                <w:b/>
                <w:sz w:val="22"/>
                <w:szCs w:val="22"/>
              </w:rPr>
              <w:t>Financial Sustainability “Save &amp; Tell”</w:t>
            </w:r>
          </w:p>
        </w:tc>
        <w:tc>
          <w:tcPr>
            <w:tcW w:w="1853" w:type="pct"/>
            <w:shd w:val="clear" w:color="auto" w:fill="auto"/>
          </w:tcPr>
          <w:p w14:paraId="4EB5C6FC" w14:textId="77777777" w:rsidR="00765349" w:rsidRDefault="00765349" w:rsidP="00765349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None</w:t>
            </w:r>
          </w:p>
        </w:tc>
        <w:tc>
          <w:tcPr>
            <w:tcW w:w="593" w:type="pct"/>
            <w:shd w:val="clear" w:color="auto" w:fill="auto"/>
          </w:tcPr>
          <w:p w14:paraId="2E9F8026" w14:textId="77777777" w:rsidR="00765349" w:rsidRPr="00C45C11" w:rsidRDefault="00765349" w:rsidP="00765349">
            <w:pPr>
              <w:rPr>
                <w:rFonts w:ascii="Arial" w:hAnsi="Arial" w:cs="Arial"/>
                <w:color w:val="003896"/>
                <w:sz w:val="22"/>
                <w:szCs w:val="22"/>
              </w:rPr>
            </w:pPr>
            <w:r>
              <w:rPr>
                <w:rFonts w:ascii="Arial" w:hAnsi="Arial" w:cs="Arial"/>
                <w:color w:val="003896"/>
                <w:sz w:val="22"/>
                <w:szCs w:val="22"/>
              </w:rPr>
              <w:br/>
            </w:r>
          </w:p>
        </w:tc>
        <w:tc>
          <w:tcPr>
            <w:tcW w:w="547" w:type="pct"/>
            <w:shd w:val="clear" w:color="auto" w:fill="auto"/>
          </w:tcPr>
          <w:p w14:paraId="3803FA09" w14:textId="77777777" w:rsidR="00765349" w:rsidRPr="00AC616D" w:rsidRDefault="00765349" w:rsidP="00765349">
            <w:pPr>
              <w:rPr>
                <w:rFonts w:ascii="Arial" w:hAnsi="Arial" w:cs="Arial"/>
                <w:b/>
                <w:color w:val="0070C0"/>
                <w:sz w:val="22"/>
                <w:szCs w:val="22"/>
              </w:rPr>
            </w:pPr>
          </w:p>
        </w:tc>
      </w:tr>
      <w:tr w:rsidR="00765349" w:rsidRPr="00AC616D" w14:paraId="0D45A038" w14:textId="77777777" w:rsidTr="0078064A">
        <w:trPr>
          <w:trHeight w:val="426"/>
        </w:trPr>
        <w:tc>
          <w:tcPr>
            <w:tcW w:w="279" w:type="pct"/>
            <w:shd w:val="clear" w:color="auto" w:fill="auto"/>
          </w:tcPr>
          <w:p w14:paraId="7C124E1E" w14:textId="77777777" w:rsidR="00765349" w:rsidRPr="0078064A" w:rsidRDefault="00765349" w:rsidP="00765349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13.</w:t>
            </w:r>
          </w:p>
        </w:tc>
        <w:tc>
          <w:tcPr>
            <w:tcW w:w="1728" w:type="pct"/>
            <w:shd w:val="clear" w:color="auto" w:fill="auto"/>
          </w:tcPr>
          <w:p w14:paraId="654BBE2C" w14:textId="77777777" w:rsidR="00765349" w:rsidRPr="0078064A" w:rsidRDefault="00765349" w:rsidP="00765349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75E79">
              <w:rPr>
                <w:rFonts w:ascii="Arial" w:hAnsi="Arial" w:cs="Arial"/>
                <w:b/>
                <w:sz w:val="22"/>
                <w:szCs w:val="22"/>
              </w:rPr>
              <w:t>General</w:t>
            </w:r>
          </w:p>
        </w:tc>
        <w:tc>
          <w:tcPr>
            <w:tcW w:w="1853" w:type="pct"/>
            <w:shd w:val="clear" w:color="auto" w:fill="auto"/>
          </w:tcPr>
          <w:p w14:paraId="25CB7FC5" w14:textId="77777777" w:rsidR="00765349" w:rsidRPr="00FE77D9" w:rsidRDefault="00765349" w:rsidP="007F0AD3">
            <w:pPr>
              <w:rPr>
                <w:rFonts w:ascii="Arial" w:hAnsi="Arial" w:cs="Arial"/>
                <w:sz w:val="22"/>
                <w:szCs w:val="22"/>
              </w:rPr>
            </w:pPr>
            <w:r w:rsidRPr="00554B6E">
              <w:rPr>
                <w:rFonts w:ascii="Arial" w:hAnsi="Arial" w:cs="Arial"/>
                <w:color w:val="0000CC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CC"/>
                <w:sz w:val="22"/>
                <w:szCs w:val="22"/>
              </w:rPr>
              <w:br/>
            </w:r>
          </w:p>
        </w:tc>
        <w:tc>
          <w:tcPr>
            <w:tcW w:w="593" w:type="pct"/>
            <w:shd w:val="clear" w:color="auto" w:fill="auto"/>
          </w:tcPr>
          <w:p w14:paraId="0AF15D9F" w14:textId="77777777" w:rsidR="00765349" w:rsidRPr="007A6306" w:rsidRDefault="00765349" w:rsidP="00765349">
            <w:pPr>
              <w:rPr>
                <w:rFonts w:ascii="Arial" w:hAnsi="Arial" w:cs="Arial"/>
                <w:b/>
                <w:color w:val="0000CC"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br/>
            </w:r>
          </w:p>
        </w:tc>
        <w:tc>
          <w:tcPr>
            <w:tcW w:w="547" w:type="pct"/>
            <w:shd w:val="clear" w:color="auto" w:fill="auto"/>
          </w:tcPr>
          <w:p w14:paraId="68A140F3" w14:textId="77777777" w:rsidR="00765349" w:rsidRPr="00E6100A" w:rsidRDefault="00765349" w:rsidP="00765349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765349" w:rsidRPr="00AC616D" w14:paraId="68442D9A" w14:textId="77777777" w:rsidTr="00846D48">
        <w:trPr>
          <w:trHeight w:val="523"/>
        </w:trPr>
        <w:tc>
          <w:tcPr>
            <w:tcW w:w="279" w:type="pct"/>
            <w:shd w:val="clear" w:color="auto" w:fill="auto"/>
          </w:tcPr>
          <w:p w14:paraId="43203413" w14:textId="77777777" w:rsidR="00765349" w:rsidRPr="0078064A" w:rsidRDefault="00765349" w:rsidP="00765349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13.1</w:t>
            </w:r>
          </w:p>
        </w:tc>
        <w:tc>
          <w:tcPr>
            <w:tcW w:w="1728" w:type="pct"/>
            <w:shd w:val="clear" w:color="auto" w:fill="auto"/>
          </w:tcPr>
          <w:p w14:paraId="457A8B6D" w14:textId="77777777" w:rsidR="00765349" w:rsidRDefault="00765349" w:rsidP="00765349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Backups</w:t>
            </w:r>
          </w:p>
        </w:tc>
        <w:tc>
          <w:tcPr>
            <w:tcW w:w="1853" w:type="pct"/>
            <w:shd w:val="clear" w:color="auto" w:fill="auto"/>
          </w:tcPr>
          <w:p w14:paraId="0698B891" w14:textId="3DB96081" w:rsidR="00765349" w:rsidRPr="00740ABB" w:rsidRDefault="00AF0607" w:rsidP="00765349">
            <w:pPr>
              <w:rPr>
                <w:rFonts w:ascii="Arial" w:hAnsi="Arial" w:cs="Arial"/>
                <w:color w:val="0000CC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An e</w:t>
            </w:r>
            <w:r w:rsidR="00B105C1">
              <w:rPr>
                <w:rFonts w:ascii="Arial" w:hAnsi="Arial" w:cs="Arial"/>
                <w:sz w:val="22"/>
                <w:szCs w:val="22"/>
              </w:rPr>
              <w:t>-</w:t>
            </w:r>
            <w:r>
              <w:rPr>
                <w:rFonts w:ascii="Arial" w:hAnsi="Arial" w:cs="Arial"/>
                <w:sz w:val="22"/>
                <w:szCs w:val="22"/>
              </w:rPr>
              <w:t>form was submitted for shared drive for CATS MM/DC staff. Feedback to be provided as it progresses.</w:t>
            </w:r>
          </w:p>
        </w:tc>
        <w:tc>
          <w:tcPr>
            <w:tcW w:w="593" w:type="pct"/>
            <w:shd w:val="clear" w:color="auto" w:fill="auto"/>
          </w:tcPr>
          <w:p w14:paraId="2BED4EB2" w14:textId="77777777" w:rsidR="00765349" w:rsidRDefault="00765349" w:rsidP="00765349">
            <w:pPr>
              <w:rPr>
                <w:rFonts w:ascii="Arial" w:hAnsi="Arial" w:cs="Arial"/>
                <w:b/>
                <w:color w:val="0000CC"/>
                <w:sz w:val="22"/>
                <w:szCs w:val="22"/>
              </w:rPr>
            </w:pPr>
          </w:p>
          <w:p w14:paraId="49F0C919" w14:textId="77777777" w:rsidR="00765349" w:rsidRDefault="00765349" w:rsidP="00765349">
            <w:pPr>
              <w:rPr>
                <w:rFonts w:ascii="Arial" w:hAnsi="Arial" w:cs="Arial"/>
                <w:b/>
                <w:color w:val="0000CC"/>
                <w:sz w:val="22"/>
                <w:szCs w:val="22"/>
              </w:rPr>
            </w:pPr>
          </w:p>
          <w:p w14:paraId="355F9408" w14:textId="77777777" w:rsidR="00765349" w:rsidRPr="00CE017E" w:rsidRDefault="00765349" w:rsidP="00765349">
            <w:pPr>
              <w:rPr>
                <w:rFonts w:ascii="Arial" w:hAnsi="Arial" w:cs="Arial"/>
                <w:sz w:val="22"/>
                <w:szCs w:val="22"/>
              </w:rPr>
            </w:pPr>
            <w:r w:rsidRPr="00CE017E">
              <w:rPr>
                <w:rFonts w:ascii="Arial" w:hAnsi="Arial" w:cs="Arial"/>
                <w:sz w:val="22"/>
                <w:szCs w:val="22"/>
              </w:rPr>
              <w:t>BP</w:t>
            </w:r>
          </w:p>
        </w:tc>
        <w:tc>
          <w:tcPr>
            <w:tcW w:w="547" w:type="pct"/>
            <w:shd w:val="clear" w:color="auto" w:fill="auto"/>
          </w:tcPr>
          <w:p w14:paraId="2EBEC97B" w14:textId="13DD3AD8" w:rsidR="00765349" w:rsidRDefault="00AF0607" w:rsidP="00765349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Oct</w:t>
            </w:r>
            <w:r w:rsidR="005432A2">
              <w:rPr>
                <w:rFonts w:ascii="Arial" w:hAnsi="Arial" w:cs="Arial"/>
                <w:b/>
                <w:sz w:val="22"/>
                <w:szCs w:val="22"/>
              </w:rPr>
              <w:t xml:space="preserve"> 2020</w:t>
            </w:r>
          </w:p>
        </w:tc>
      </w:tr>
      <w:tr w:rsidR="00765349" w:rsidRPr="00AC616D" w14:paraId="46626ABF" w14:textId="77777777" w:rsidTr="00846D48">
        <w:trPr>
          <w:trHeight w:val="523"/>
        </w:trPr>
        <w:tc>
          <w:tcPr>
            <w:tcW w:w="279" w:type="pct"/>
            <w:shd w:val="clear" w:color="auto" w:fill="auto"/>
          </w:tcPr>
          <w:p w14:paraId="3AA78C0C" w14:textId="77777777" w:rsidR="00765349" w:rsidRPr="0078064A" w:rsidRDefault="00765349" w:rsidP="00765349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14</w:t>
            </w:r>
          </w:p>
        </w:tc>
        <w:tc>
          <w:tcPr>
            <w:tcW w:w="1728" w:type="pct"/>
            <w:shd w:val="clear" w:color="auto" w:fill="auto"/>
          </w:tcPr>
          <w:p w14:paraId="48B48006" w14:textId="77777777" w:rsidR="00765349" w:rsidRPr="00DE0B51" w:rsidRDefault="00765349" w:rsidP="00765349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Closure</w:t>
            </w:r>
          </w:p>
          <w:p w14:paraId="4FA053F3" w14:textId="77777777" w:rsidR="00765349" w:rsidRPr="00F75E79" w:rsidRDefault="00765349" w:rsidP="00765349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75E79">
              <w:rPr>
                <w:rFonts w:ascii="Arial" w:hAnsi="Arial" w:cs="Arial"/>
                <w:b/>
                <w:sz w:val="22"/>
                <w:szCs w:val="22"/>
              </w:rPr>
              <w:t xml:space="preserve">Next meeting </w:t>
            </w:r>
          </w:p>
          <w:p w14:paraId="54C16F16" w14:textId="77777777" w:rsidR="00765349" w:rsidRPr="00AC616D" w:rsidRDefault="00765349" w:rsidP="00765349">
            <w:pPr>
              <w:rPr>
                <w:rFonts w:ascii="Arial" w:hAnsi="Arial" w:cs="Arial"/>
                <w:b/>
                <w:color w:val="0070C0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next meeting information:</w:t>
            </w:r>
            <w:r w:rsidRPr="00F75E79">
              <w:rPr>
                <w:rFonts w:ascii="Arial" w:hAnsi="Arial" w:cs="Arial"/>
                <w:color w:val="0000CC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CC"/>
                <w:sz w:val="22"/>
                <w:szCs w:val="22"/>
              </w:rPr>
              <w:t>TBA</w:t>
            </w:r>
            <w:r w:rsidRPr="00F75E79">
              <w:rPr>
                <w:rFonts w:ascii="Arial" w:hAnsi="Arial" w:cs="Arial"/>
                <w:color w:val="0000CC"/>
                <w:sz w:val="22"/>
                <w:szCs w:val="22"/>
              </w:rPr>
              <w:t xml:space="preserve"> </w:t>
            </w:r>
          </w:p>
        </w:tc>
        <w:tc>
          <w:tcPr>
            <w:tcW w:w="1853" w:type="pct"/>
            <w:shd w:val="clear" w:color="auto" w:fill="auto"/>
          </w:tcPr>
          <w:p w14:paraId="1BCF88B8" w14:textId="77777777" w:rsidR="00765349" w:rsidRPr="00AC616D" w:rsidRDefault="00765349" w:rsidP="00765349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593" w:type="pct"/>
            <w:shd w:val="clear" w:color="auto" w:fill="auto"/>
          </w:tcPr>
          <w:p w14:paraId="03BCB9A3" w14:textId="77777777" w:rsidR="00765349" w:rsidRPr="00AC616D" w:rsidRDefault="00765349" w:rsidP="00765349">
            <w:pPr>
              <w:rPr>
                <w:rFonts w:ascii="Arial" w:hAnsi="Arial" w:cs="Arial"/>
                <w:b/>
                <w:color w:val="0070C0"/>
                <w:sz w:val="22"/>
                <w:szCs w:val="22"/>
              </w:rPr>
            </w:pPr>
          </w:p>
        </w:tc>
        <w:tc>
          <w:tcPr>
            <w:tcW w:w="547" w:type="pct"/>
            <w:shd w:val="clear" w:color="auto" w:fill="auto"/>
          </w:tcPr>
          <w:p w14:paraId="7A2A5DEE" w14:textId="77777777" w:rsidR="00765349" w:rsidRPr="00AC616D" w:rsidRDefault="00765349" w:rsidP="00765349">
            <w:pPr>
              <w:rPr>
                <w:rFonts w:ascii="Arial" w:hAnsi="Arial" w:cs="Arial"/>
                <w:b/>
                <w:color w:val="0070C0"/>
                <w:sz w:val="22"/>
                <w:szCs w:val="22"/>
              </w:rPr>
            </w:pPr>
          </w:p>
        </w:tc>
      </w:tr>
    </w:tbl>
    <w:p w14:paraId="48A601D2" w14:textId="77777777" w:rsidR="00D608BE" w:rsidRDefault="00D608BE" w:rsidP="00AE4429">
      <w:pPr>
        <w:tabs>
          <w:tab w:val="left" w:pos="480"/>
          <w:tab w:val="left" w:pos="2040"/>
          <w:tab w:val="left" w:pos="5400"/>
          <w:tab w:val="left" w:pos="5880"/>
          <w:tab w:val="left" w:pos="8760"/>
        </w:tabs>
        <w:rPr>
          <w:rFonts w:ascii="Arial" w:hAnsi="Arial" w:cs="Arial"/>
          <w:b/>
          <w:sz w:val="22"/>
          <w:szCs w:val="22"/>
        </w:rPr>
      </w:pPr>
    </w:p>
    <w:p w14:paraId="23A0A65D" w14:textId="77777777" w:rsidR="00B47C9B" w:rsidRDefault="00B47C9B" w:rsidP="00AE4429">
      <w:pPr>
        <w:tabs>
          <w:tab w:val="left" w:pos="480"/>
          <w:tab w:val="left" w:pos="2040"/>
          <w:tab w:val="left" w:pos="5400"/>
          <w:tab w:val="left" w:pos="5880"/>
          <w:tab w:val="left" w:pos="8760"/>
        </w:tabs>
        <w:rPr>
          <w:rFonts w:ascii="Arial" w:hAnsi="Arial" w:cs="Arial"/>
          <w:b/>
          <w:sz w:val="22"/>
          <w:szCs w:val="22"/>
        </w:rPr>
      </w:pPr>
    </w:p>
    <w:p w14:paraId="651B05CA" w14:textId="77777777" w:rsidR="00AE4429" w:rsidRPr="00AE4429" w:rsidRDefault="00DE061A" w:rsidP="00B47C9B">
      <w:pPr>
        <w:ind w:left="-99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Signed as a correct record</w:t>
      </w:r>
      <w:r w:rsidR="00AE4429" w:rsidRPr="00AE4429">
        <w:rPr>
          <w:rFonts w:ascii="Arial" w:hAnsi="Arial" w:cs="Arial"/>
          <w:b/>
          <w:sz w:val="22"/>
          <w:szCs w:val="22"/>
        </w:rPr>
        <w:t>:</w:t>
      </w:r>
      <w:r w:rsidR="00ED4348">
        <w:rPr>
          <w:rFonts w:ascii="Arial" w:hAnsi="Arial" w:cs="Arial"/>
          <w:b/>
          <w:sz w:val="22"/>
          <w:szCs w:val="22"/>
        </w:rPr>
        <w:t xml:space="preserve"> </w:t>
      </w:r>
      <w:r w:rsidR="00B47C9B">
        <w:rPr>
          <w:rFonts w:ascii="Arial" w:hAnsi="Arial" w:cs="Arial"/>
          <w:b/>
          <w:sz w:val="22"/>
          <w:szCs w:val="22"/>
        </w:rPr>
        <w:tab/>
        <w:t>______________________</w:t>
      </w:r>
      <w:r w:rsidR="00B47C9B">
        <w:rPr>
          <w:rFonts w:ascii="Arial" w:hAnsi="Arial" w:cs="Arial"/>
          <w:b/>
          <w:sz w:val="22"/>
          <w:szCs w:val="22"/>
        </w:rPr>
        <w:tab/>
      </w:r>
      <w:r w:rsidR="00B47C9B">
        <w:rPr>
          <w:rFonts w:ascii="Arial" w:hAnsi="Arial" w:cs="Arial"/>
          <w:b/>
          <w:sz w:val="22"/>
          <w:szCs w:val="22"/>
        </w:rPr>
        <w:tab/>
        <w:t>__________________</w:t>
      </w:r>
    </w:p>
    <w:p w14:paraId="58BA0593" w14:textId="77777777" w:rsidR="009A34F6" w:rsidRDefault="00AE4429" w:rsidP="00DE061A">
      <w:pPr>
        <w:tabs>
          <w:tab w:val="left" w:pos="2040"/>
          <w:tab w:val="left" w:pos="2970"/>
          <w:tab w:val="left" w:pos="5880"/>
        </w:tabs>
        <w:spacing w:before="240"/>
        <w:rPr>
          <w:rFonts w:ascii="Arial" w:hAnsi="Arial" w:cs="Arial"/>
          <w:b/>
          <w:sz w:val="22"/>
          <w:szCs w:val="22"/>
        </w:rPr>
      </w:pPr>
      <w:r w:rsidRPr="00E03307">
        <w:rPr>
          <w:b/>
        </w:rPr>
        <w:tab/>
      </w:r>
      <w:r w:rsidR="00DE061A">
        <w:rPr>
          <w:b/>
        </w:rPr>
        <w:tab/>
      </w:r>
      <w:r w:rsidRPr="00AE4429">
        <w:rPr>
          <w:rFonts w:ascii="Arial" w:hAnsi="Arial" w:cs="Arial"/>
          <w:b/>
          <w:sz w:val="22"/>
          <w:szCs w:val="22"/>
        </w:rPr>
        <w:t>Chairman</w:t>
      </w:r>
      <w:r w:rsidRPr="00AE4429">
        <w:rPr>
          <w:rFonts w:ascii="Arial" w:hAnsi="Arial" w:cs="Arial"/>
          <w:b/>
          <w:sz w:val="22"/>
          <w:szCs w:val="22"/>
        </w:rPr>
        <w:tab/>
      </w:r>
      <w:r w:rsidRPr="00AE4429">
        <w:rPr>
          <w:rFonts w:ascii="Arial" w:hAnsi="Arial" w:cs="Arial"/>
          <w:b/>
          <w:sz w:val="22"/>
          <w:szCs w:val="22"/>
        </w:rPr>
        <w:tab/>
        <w:t>Date</w:t>
      </w:r>
      <w:r w:rsidRPr="00AE4429">
        <w:rPr>
          <w:rFonts w:ascii="Arial" w:hAnsi="Arial" w:cs="Arial"/>
          <w:b/>
          <w:sz w:val="22"/>
          <w:szCs w:val="22"/>
        </w:rPr>
        <w:tab/>
      </w:r>
    </w:p>
    <w:sectPr w:rsidR="009A34F6" w:rsidSect="00FF3DF0">
      <w:headerReference w:type="default" r:id="rId11"/>
      <w:footerReference w:type="default" r:id="rId12"/>
      <w:pgSz w:w="15840" w:h="12240" w:orient="landscape"/>
      <w:pgMar w:top="1800" w:right="1440" w:bottom="1800" w:left="1440" w:header="720" w:footer="85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65A7644" w14:textId="77777777" w:rsidR="002439F9" w:rsidRDefault="002439F9" w:rsidP="00905903">
      <w:pPr>
        <w:spacing w:after="0"/>
      </w:pPr>
      <w:r>
        <w:separator/>
      </w:r>
    </w:p>
  </w:endnote>
  <w:endnote w:type="continuationSeparator" w:id="0">
    <w:p w14:paraId="1777E71F" w14:textId="77777777" w:rsidR="002439F9" w:rsidRDefault="002439F9" w:rsidP="0090590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15168" w:type="dxa"/>
      <w:tblInd w:w="-459" w:type="dxa"/>
      <w:tblLook w:val="04A0" w:firstRow="1" w:lastRow="0" w:firstColumn="1" w:lastColumn="0" w:noHBand="0" w:noVBand="1"/>
    </w:tblPr>
    <w:tblGrid>
      <w:gridCol w:w="15168"/>
    </w:tblGrid>
    <w:tr w:rsidR="00FB4622" w:rsidRPr="00A22EF4" w14:paraId="64C77017" w14:textId="77777777" w:rsidTr="00FB4622">
      <w:tc>
        <w:tcPr>
          <w:tcW w:w="15168" w:type="dxa"/>
          <w:tcBorders>
            <w:top w:val="nil"/>
            <w:left w:val="nil"/>
            <w:bottom w:val="nil"/>
            <w:right w:val="nil"/>
          </w:tcBorders>
          <w:vAlign w:val="center"/>
        </w:tcPr>
        <w:p w14:paraId="00B6181B" w14:textId="77777777" w:rsidR="00FB4622" w:rsidRPr="00533F9E" w:rsidRDefault="00554B6E" w:rsidP="000454A3">
          <w:pPr>
            <w:jc w:val="center"/>
            <w:rPr>
              <w:rFonts w:ascii="Arial" w:hAnsi="Arial" w:cs="Arial"/>
              <w:b/>
              <w:color w:val="0000CC"/>
              <w:lang w:val="en-GB"/>
            </w:rPr>
          </w:pPr>
          <w:r w:rsidRPr="00554B6E">
            <w:rPr>
              <w:rFonts w:ascii="Arial" w:hAnsi="Arial" w:cs="Arial"/>
              <w:b/>
            </w:rPr>
            <w:t xml:space="preserve">Disclosure classification: </w:t>
          </w:r>
          <w:r>
            <w:rPr>
              <w:rFonts w:ascii="Arial" w:hAnsi="Arial" w:cs="Arial"/>
              <w:b/>
              <w:color w:val="0000CC"/>
            </w:rPr>
            <w:t>(Select the appropriate classification: Confidential, Controlled Disclosure, Public)</w:t>
          </w:r>
        </w:p>
      </w:tc>
    </w:tr>
  </w:tbl>
  <w:p w14:paraId="5224099B" w14:textId="77777777" w:rsidR="00FB4622" w:rsidRPr="007D1F0A" w:rsidRDefault="00FB4622" w:rsidP="00FB4622">
    <w:pPr>
      <w:pStyle w:val="Footer"/>
      <w:spacing w:before="120"/>
      <w:jc w:val="center"/>
      <w:rPr>
        <w:rFonts w:ascii="Arial" w:hAnsi="Arial" w:cs="Arial"/>
        <w:sz w:val="18"/>
        <w:szCs w:val="18"/>
        <w:lang w:val="en-GB"/>
      </w:rPr>
    </w:pPr>
    <w:r w:rsidRPr="0047798B">
      <w:rPr>
        <w:rFonts w:ascii="Arial" w:hAnsi="Arial" w:cs="Arial"/>
        <w:sz w:val="18"/>
        <w:szCs w:val="18"/>
        <w:lang w:val="en-GB"/>
      </w:rPr>
      <w:t>No part of this document may be reproduced without the expressed consent of the copyright holder</w:t>
    </w:r>
    <w:r>
      <w:rPr>
        <w:rFonts w:ascii="Arial" w:hAnsi="Arial" w:cs="Arial"/>
        <w:sz w:val="18"/>
        <w:szCs w:val="18"/>
        <w:lang w:val="en-GB"/>
      </w:rPr>
      <w:t>,</w:t>
    </w:r>
    <w:r w:rsidRPr="0047798B">
      <w:rPr>
        <w:rFonts w:ascii="Arial" w:hAnsi="Arial" w:cs="Arial"/>
        <w:sz w:val="18"/>
        <w:szCs w:val="18"/>
        <w:lang w:val="en-GB"/>
      </w:rPr>
      <w:t xml:space="preserve"> Eskom Holdings SOC L</w:t>
    </w:r>
    <w:r w:rsidR="00401111">
      <w:rPr>
        <w:rFonts w:ascii="Arial" w:hAnsi="Arial" w:cs="Arial"/>
        <w:sz w:val="18"/>
        <w:szCs w:val="18"/>
        <w:lang w:val="en-GB"/>
      </w:rPr>
      <w:t>td</w:t>
    </w:r>
    <w:r>
      <w:rPr>
        <w:rFonts w:ascii="Arial" w:hAnsi="Arial" w:cs="Arial"/>
        <w:sz w:val="18"/>
        <w:szCs w:val="18"/>
        <w:lang w:val="en-GB"/>
      </w:rPr>
      <w:t xml:space="preserve">, Reg No </w:t>
    </w:r>
    <w:r w:rsidR="0087502B">
      <w:rPr>
        <w:rFonts w:ascii="Arial" w:hAnsi="Arial" w:cs="Arial"/>
        <w:bCs/>
        <w:sz w:val="18"/>
        <w:szCs w:val="18"/>
      </w:rPr>
      <w:t>2002/015527/30</w:t>
    </w:r>
    <w:r w:rsidRPr="0047798B">
      <w:rPr>
        <w:rFonts w:ascii="Arial" w:hAnsi="Arial" w:cs="Arial"/>
        <w:sz w:val="18"/>
        <w:szCs w:val="18"/>
        <w:lang w:val="en-GB"/>
      </w:rPr>
      <w:t>.</w:t>
    </w:r>
  </w:p>
  <w:tbl>
    <w:tblPr>
      <w:tblStyle w:val="TableGrid1"/>
      <w:tblW w:w="15168" w:type="dxa"/>
      <w:tblInd w:w="-459" w:type="dxa"/>
      <w:tblLook w:val="04A0" w:firstRow="1" w:lastRow="0" w:firstColumn="1" w:lastColumn="0" w:noHBand="0" w:noVBand="1"/>
    </w:tblPr>
    <w:tblGrid>
      <w:gridCol w:w="10773"/>
      <w:gridCol w:w="4395"/>
    </w:tblGrid>
    <w:tr w:rsidR="00FB4622" w:rsidRPr="00FB4622" w14:paraId="798F9624" w14:textId="77777777" w:rsidTr="00FB4622">
      <w:tc>
        <w:tcPr>
          <w:tcW w:w="10773" w:type="dxa"/>
          <w:tcBorders>
            <w:top w:val="nil"/>
            <w:left w:val="nil"/>
            <w:bottom w:val="nil"/>
            <w:right w:val="nil"/>
          </w:tcBorders>
          <w:vAlign w:val="center"/>
        </w:tcPr>
        <w:p w14:paraId="4B917026" w14:textId="77777777" w:rsidR="00FB4622" w:rsidRPr="00FB4622" w:rsidRDefault="00FB4622" w:rsidP="00FB4622">
          <w:pPr>
            <w:spacing w:after="0"/>
            <w:rPr>
              <w:rFonts w:ascii="Arial" w:hAnsi="Arial" w:cs="Arial"/>
              <w:sz w:val="20"/>
              <w:szCs w:val="20"/>
              <w:lang w:val="en-GB"/>
            </w:rPr>
          </w:pPr>
        </w:p>
      </w:tc>
      <w:tc>
        <w:tcPr>
          <w:tcW w:w="4395" w:type="dxa"/>
          <w:tcBorders>
            <w:top w:val="nil"/>
            <w:left w:val="nil"/>
            <w:bottom w:val="nil"/>
            <w:right w:val="nil"/>
          </w:tcBorders>
          <w:vAlign w:val="center"/>
        </w:tcPr>
        <w:p w14:paraId="258850C7" w14:textId="253D2C2E" w:rsidR="00FB4622" w:rsidRPr="00FB4622" w:rsidRDefault="00FB4622" w:rsidP="00FB4622">
          <w:pPr>
            <w:spacing w:after="0"/>
            <w:jc w:val="center"/>
            <w:rPr>
              <w:rFonts w:ascii="Arial" w:hAnsi="Arial" w:cs="Arial"/>
              <w:sz w:val="20"/>
              <w:szCs w:val="20"/>
              <w:lang w:val="en-GB"/>
            </w:rPr>
          </w:pPr>
          <w:r w:rsidRPr="00FB4622">
            <w:rPr>
              <w:rFonts w:ascii="Arial" w:hAnsi="Arial" w:cs="Arial"/>
              <w:sz w:val="18"/>
              <w:szCs w:val="18"/>
              <w:lang w:val="en-ZA"/>
            </w:rPr>
            <w:t xml:space="preserve">Page </w:t>
          </w:r>
          <w:r w:rsidRPr="00FB4622">
            <w:rPr>
              <w:rFonts w:ascii="Arial" w:hAnsi="Arial" w:cs="Arial"/>
              <w:sz w:val="18"/>
              <w:szCs w:val="18"/>
              <w:lang w:val="en-ZA"/>
            </w:rPr>
            <w:fldChar w:fldCharType="begin"/>
          </w:r>
          <w:r w:rsidRPr="00FB4622">
            <w:rPr>
              <w:rFonts w:ascii="Arial" w:hAnsi="Arial" w:cs="Arial"/>
              <w:sz w:val="18"/>
              <w:szCs w:val="18"/>
              <w:lang w:val="en-ZA"/>
            </w:rPr>
            <w:instrText xml:space="preserve"> PAGE </w:instrText>
          </w:r>
          <w:r w:rsidRPr="00FB4622">
            <w:rPr>
              <w:rFonts w:ascii="Arial" w:hAnsi="Arial" w:cs="Arial"/>
              <w:sz w:val="18"/>
              <w:szCs w:val="18"/>
              <w:lang w:val="en-ZA"/>
            </w:rPr>
            <w:fldChar w:fldCharType="separate"/>
          </w:r>
          <w:r w:rsidR="003B04AD">
            <w:rPr>
              <w:rFonts w:ascii="Arial" w:hAnsi="Arial" w:cs="Arial"/>
              <w:noProof/>
              <w:sz w:val="18"/>
              <w:szCs w:val="18"/>
              <w:lang w:val="en-ZA"/>
            </w:rPr>
            <w:t>1</w:t>
          </w:r>
          <w:r w:rsidRPr="00FB4622">
            <w:rPr>
              <w:rFonts w:ascii="Arial" w:hAnsi="Arial" w:cs="Arial"/>
              <w:sz w:val="18"/>
              <w:szCs w:val="18"/>
              <w:lang w:val="en-ZA"/>
            </w:rPr>
            <w:fldChar w:fldCharType="end"/>
          </w:r>
          <w:r w:rsidRPr="00FB4622">
            <w:rPr>
              <w:rFonts w:ascii="Arial" w:hAnsi="Arial" w:cs="Arial"/>
              <w:sz w:val="18"/>
              <w:szCs w:val="18"/>
              <w:lang w:val="en-ZA"/>
            </w:rPr>
            <w:t xml:space="preserve"> of </w:t>
          </w:r>
          <w:r w:rsidRPr="00FB4622">
            <w:rPr>
              <w:rFonts w:ascii="Arial" w:hAnsi="Arial" w:cs="Arial"/>
              <w:sz w:val="18"/>
              <w:szCs w:val="18"/>
              <w:lang w:val="en-ZA"/>
            </w:rPr>
            <w:fldChar w:fldCharType="begin"/>
          </w:r>
          <w:r w:rsidRPr="00FB4622">
            <w:rPr>
              <w:rFonts w:ascii="Arial" w:hAnsi="Arial" w:cs="Arial"/>
              <w:sz w:val="18"/>
              <w:szCs w:val="18"/>
              <w:lang w:val="en-ZA"/>
            </w:rPr>
            <w:instrText xml:space="preserve"> NUMPAGES </w:instrText>
          </w:r>
          <w:r w:rsidRPr="00FB4622">
            <w:rPr>
              <w:rFonts w:ascii="Arial" w:hAnsi="Arial" w:cs="Arial"/>
              <w:sz w:val="18"/>
              <w:szCs w:val="18"/>
              <w:lang w:val="en-ZA"/>
            </w:rPr>
            <w:fldChar w:fldCharType="separate"/>
          </w:r>
          <w:r w:rsidR="003B04AD">
            <w:rPr>
              <w:rFonts w:ascii="Arial" w:hAnsi="Arial" w:cs="Arial"/>
              <w:noProof/>
              <w:sz w:val="18"/>
              <w:szCs w:val="18"/>
              <w:lang w:val="en-ZA"/>
            </w:rPr>
            <w:t>12</w:t>
          </w:r>
          <w:r w:rsidRPr="00FB4622">
            <w:rPr>
              <w:rFonts w:ascii="Arial" w:hAnsi="Arial" w:cs="Arial"/>
              <w:sz w:val="18"/>
              <w:szCs w:val="18"/>
              <w:lang w:val="en-ZA"/>
            </w:rPr>
            <w:fldChar w:fldCharType="end"/>
          </w:r>
        </w:p>
      </w:tc>
    </w:tr>
  </w:tbl>
  <w:p w14:paraId="147FD798" w14:textId="77777777" w:rsidR="00FB4622" w:rsidRDefault="00FB4622" w:rsidP="00FB462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77EA715" w14:textId="77777777" w:rsidR="002439F9" w:rsidRDefault="002439F9" w:rsidP="00905903">
      <w:pPr>
        <w:spacing w:after="0"/>
      </w:pPr>
      <w:r>
        <w:separator/>
      </w:r>
    </w:p>
  </w:footnote>
  <w:footnote w:type="continuationSeparator" w:id="0">
    <w:p w14:paraId="20DC8156" w14:textId="77777777" w:rsidR="002439F9" w:rsidRDefault="002439F9" w:rsidP="0090590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4788" w:type="dxa"/>
      <w:tblInd w:w="-93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100" w:type="dxa"/>
        <w:right w:w="100" w:type="dxa"/>
      </w:tblCellMar>
      <w:tblLook w:val="0000" w:firstRow="0" w:lastRow="0" w:firstColumn="0" w:lastColumn="0" w:noHBand="0" w:noVBand="0"/>
    </w:tblPr>
    <w:tblGrid>
      <w:gridCol w:w="3023"/>
      <w:gridCol w:w="6946"/>
      <w:gridCol w:w="2126"/>
      <w:gridCol w:w="1559"/>
      <w:gridCol w:w="567"/>
      <w:gridCol w:w="567"/>
    </w:tblGrid>
    <w:tr w:rsidR="00DD15FA" w:rsidRPr="00905903" w14:paraId="4B902DBE" w14:textId="77777777" w:rsidTr="00FF3DF0">
      <w:trPr>
        <w:cantSplit/>
        <w:trHeight w:val="423"/>
      </w:trPr>
      <w:tc>
        <w:tcPr>
          <w:tcW w:w="3023" w:type="dxa"/>
          <w:vMerge w:val="restart"/>
          <w:vAlign w:val="center"/>
        </w:tcPr>
        <w:p w14:paraId="62172177" w14:textId="77777777" w:rsidR="00DD15FA" w:rsidRDefault="0087502B" w:rsidP="00FF3DF0">
          <w:pPr>
            <w:spacing w:before="840" w:after="0"/>
            <w:rPr>
              <w:b/>
              <w:noProof/>
              <w:lang w:val="en-ZA" w:eastAsia="en-ZA"/>
            </w:rPr>
          </w:pPr>
          <w:r>
            <w:rPr>
              <w:b/>
              <w:noProof/>
              <w:lang w:val="en-ZA" w:eastAsia="en-ZA"/>
            </w:rPr>
            <w:drawing>
              <wp:anchor distT="0" distB="0" distL="114300" distR="114300" simplePos="0" relativeHeight="251657728" behindDoc="1" locked="0" layoutInCell="1" allowOverlap="1" wp14:anchorId="6F29CD35" wp14:editId="6F29CD36">
                <wp:simplePos x="0" y="0"/>
                <wp:positionH relativeFrom="column">
                  <wp:posOffset>101600</wp:posOffset>
                </wp:positionH>
                <wp:positionV relativeFrom="paragraph">
                  <wp:posOffset>106680</wp:posOffset>
                </wp:positionV>
                <wp:extent cx="1457325" cy="628650"/>
                <wp:effectExtent l="0" t="0" r="9525" b="0"/>
                <wp:wrapNone/>
                <wp:docPr id="8" name="Picture 8" descr="Drawing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" descr="Drawing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57325" cy="62865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946" w:type="dxa"/>
          <w:vMerge w:val="restart"/>
          <w:vAlign w:val="center"/>
        </w:tcPr>
        <w:p w14:paraId="2C6BBEA7" w14:textId="77777777" w:rsidR="00DD15FA" w:rsidRPr="00905903" w:rsidRDefault="00DD15FA" w:rsidP="00FF3DF0">
          <w:pPr>
            <w:spacing w:before="60" w:after="60"/>
            <w:jc w:val="center"/>
            <w:rPr>
              <w:rFonts w:ascii="Arial" w:hAnsi="Arial" w:cs="Arial"/>
              <w:b/>
              <w:lang w:val="en-ZA"/>
            </w:rPr>
          </w:pPr>
          <w:r>
            <w:rPr>
              <w:rFonts w:ascii="Arial" w:hAnsi="Arial" w:cs="Arial"/>
              <w:b/>
              <w:lang w:val="en-ZA"/>
            </w:rPr>
            <w:t>Meeting minutes</w:t>
          </w:r>
        </w:p>
        <w:p w14:paraId="3C7DE023" w14:textId="77777777" w:rsidR="00DD15FA" w:rsidRDefault="00DD15FA" w:rsidP="00FF3DF0">
          <w:pPr>
            <w:spacing w:after="0"/>
            <w:jc w:val="center"/>
            <w:rPr>
              <w:rFonts w:ascii="Arial" w:hAnsi="Arial" w:cs="Arial"/>
              <w:b/>
              <w:lang w:val="en-ZA"/>
            </w:rPr>
          </w:pPr>
        </w:p>
      </w:tc>
      <w:tc>
        <w:tcPr>
          <w:tcW w:w="2126" w:type="dxa"/>
          <w:shd w:val="clear" w:color="auto" w:fill="auto"/>
          <w:vAlign w:val="center"/>
        </w:tcPr>
        <w:p w14:paraId="440C85E4" w14:textId="77777777" w:rsidR="00DD15FA" w:rsidRDefault="00DD15FA" w:rsidP="00FF3DF0">
          <w:pPr>
            <w:spacing w:after="0"/>
            <w:jc w:val="center"/>
            <w:rPr>
              <w:rFonts w:ascii="Arial" w:hAnsi="Arial" w:cs="Arial"/>
              <w:b/>
              <w:sz w:val="20"/>
              <w:szCs w:val="20"/>
              <w:lang w:val="en-ZA"/>
            </w:rPr>
          </w:pPr>
        </w:p>
        <w:p w14:paraId="2F795A3D" w14:textId="77777777" w:rsidR="00DD15FA" w:rsidRPr="00F75E79" w:rsidRDefault="00391DF6" w:rsidP="00FF3DF0">
          <w:pPr>
            <w:spacing w:after="0"/>
            <w:jc w:val="center"/>
            <w:rPr>
              <w:rFonts w:ascii="Arial" w:hAnsi="Arial" w:cs="Arial"/>
              <w:b/>
              <w:color w:val="0000CC"/>
              <w:sz w:val="20"/>
              <w:szCs w:val="20"/>
              <w:lang w:val="en-ZA"/>
            </w:rPr>
          </w:pPr>
          <w:r>
            <w:rPr>
              <w:rFonts w:ascii="Arial" w:hAnsi="Arial" w:cs="Arial"/>
              <w:b/>
              <w:sz w:val="20"/>
              <w:szCs w:val="20"/>
              <w:lang w:val="en-ZA"/>
            </w:rPr>
            <w:t>Template</w:t>
          </w:r>
          <w:r w:rsidR="00DD15FA" w:rsidRPr="00905903">
            <w:rPr>
              <w:rFonts w:ascii="Arial" w:hAnsi="Arial" w:cs="Arial"/>
              <w:b/>
              <w:sz w:val="20"/>
              <w:szCs w:val="20"/>
              <w:lang w:val="en-ZA"/>
            </w:rPr>
            <w:t xml:space="preserve"> Identifier</w:t>
          </w:r>
        </w:p>
      </w:tc>
      <w:tc>
        <w:tcPr>
          <w:tcW w:w="1559" w:type="dxa"/>
          <w:shd w:val="clear" w:color="auto" w:fill="auto"/>
          <w:vAlign w:val="center"/>
        </w:tcPr>
        <w:p w14:paraId="5D87AAE7" w14:textId="77777777" w:rsidR="00DD15FA" w:rsidRPr="00F75E79" w:rsidRDefault="00DD15FA" w:rsidP="00FF3DF0">
          <w:pPr>
            <w:spacing w:after="0"/>
            <w:jc w:val="center"/>
            <w:rPr>
              <w:rFonts w:ascii="Arial" w:hAnsi="Arial" w:cs="Arial"/>
              <w:b/>
              <w:color w:val="0000CC"/>
              <w:sz w:val="20"/>
              <w:szCs w:val="20"/>
            </w:rPr>
          </w:pPr>
        </w:p>
        <w:p w14:paraId="38B44A77" w14:textId="77777777" w:rsidR="00DD15FA" w:rsidRPr="00F75E79" w:rsidRDefault="00DD15FA" w:rsidP="00FF3DF0">
          <w:pPr>
            <w:spacing w:after="0"/>
            <w:jc w:val="center"/>
            <w:rPr>
              <w:rFonts w:ascii="Arial" w:hAnsi="Arial" w:cs="Arial"/>
              <w:b/>
              <w:color w:val="0000CC"/>
              <w:sz w:val="20"/>
              <w:szCs w:val="20"/>
            </w:rPr>
          </w:pPr>
          <w:r w:rsidRPr="00EB6EE0">
            <w:rPr>
              <w:rFonts w:ascii="Arial" w:hAnsi="Arial" w:cs="Arial"/>
              <w:b/>
              <w:sz w:val="20"/>
              <w:szCs w:val="20"/>
            </w:rPr>
            <w:t>240-54076329</w:t>
          </w:r>
        </w:p>
      </w:tc>
      <w:tc>
        <w:tcPr>
          <w:tcW w:w="567" w:type="dxa"/>
          <w:shd w:val="clear" w:color="auto" w:fill="auto"/>
          <w:vAlign w:val="center"/>
        </w:tcPr>
        <w:p w14:paraId="77999C4E" w14:textId="77777777" w:rsidR="00DD15FA" w:rsidRPr="00F75E79" w:rsidRDefault="00DD15FA" w:rsidP="00FF3DF0">
          <w:pPr>
            <w:spacing w:after="0"/>
            <w:jc w:val="center"/>
            <w:rPr>
              <w:rFonts w:ascii="Arial" w:hAnsi="Arial" w:cs="Arial"/>
              <w:b/>
              <w:color w:val="0000CC"/>
              <w:sz w:val="20"/>
              <w:szCs w:val="20"/>
              <w:lang w:val="en-ZA"/>
            </w:rPr>
          </w:pPr>
        </w:p>
        <w:p w14:paraId="5B0E5DD0" w14:textId="77777777" w:rsidR="00DD15FA" w:rsidRPr="00F75E79" w:rsidRDefault="00DD15FA" w:rsidP="00FF3DF0">
          <w:pPr>
            <w:spacing w:after="0"/>
            <w:jc w:val="center"/>
            <w:rPr>
              <w:rFonts w:ascii="Arial" w:hAnsi="Arial" w:cs="Arial"/>
              <w:b/>
              <w:color w:val="0000CC"/>
              <w:sz w:val="20"/>
              <w:szCs w:val="20"/>
              <w:lang w:val="en-ZA"/>
            </w:rPr>
          </w:pPr>
          <w:r>
            <w:rPr>
              <w:rFonts w:ascii="Arial" w:hAnsi="Arial" w:cs="Arial"/>
              <w:b/>
              <w:sz w:val="20"/>
              <w:szCs w:val="20"/>
              <w:lang w:val="en-ZA"/>
            </w:rPr>
            <w:t>Rev</w:t>
          </w:r>
        </w:p>
      </w:tc>
      <w:tc>
        <w:tcPr>
          <w:tcW w:w="567" w:type="dxa"/>
          <w:shd w:val="clear" w:color="auto" w:fill="auto"/>
          <w:vAlign w:val="center"/>
        </w:tcPr>
        <w:p w14:paraId="5131C99B" w14:textId="77777777" w:rsidR="00DD15FA" w:rsidRPr="00F75E79" w:rsidRDefault="00DD15FA" w:rsidP="00FF3DF0">
          <w:pPr>
            <w:spacing w:after="0"/>
            <w:jc w:val="center"/>
            <w:rPr>
              <w:rFonts w:ascii="Arial" w:hAnsi="Arial" w:cs="Arial"/>
              <w:b/>
              <w:color w:val="0000CC"/>
              <w:sz w:val="20"/>
              <w:szCs w:val="20"/>
              <w:lang w:val="en-ZA"/>
            </w:rPr>
          </w:pPr>
        </w:p>
        <w:p w14:paraId="7E101F5D" w14:textId="77777777" w:rsidR="00DD15FA" w:rsidRPr="00F75E79" w:rsidRDefault="005B1C37" w:rsidP="00FF3DF0">
          <w:pPr>
            <w:spacing w:after="0"/>
            <w:jc w:val="center"/>
            <w:rPr>
              <w:rFonts w:ascii="Arial" w:hAnsi="Arial" w:cs="Arial"/>
              <w:b/>
              <w:color w:val="0000CC"/>
              <w:sz w:val="20"/>
              <w:szCs w:val="20"/>
              <w:lang w:val="en-ZA"/>
            </w:rPr>
          </w:pPr>
          <w:r>
            <w:rPr>
              <w:rFonts w:ascii="Arial" w:hAnsi="Arial" w:cs="Arial"/>
              <w:b/>
              <w:sz w:val="20"/>
              <w:szCs w:val="20"/>
              <w:lang w:val="en-ZA"/>
            </w:rPr>
            <w:t>6</w:t>
          </w:r>
        </w:p>
      </w:tc>
    </w:tr>
    <w:tr w:rsidR="00391DF6" w:rsidRPr="00905903" w14:paraId="56F06104" w14:textId="77777777" w:rsidTr="00FF3DF0">
      <w:trPr>
        <w:cantSplit/>
        <w:trHeight w:val="373"/>
      </w:trPr>
      <w:tc>
        <w:tcPr>
          <w:tcW w:w="3023" w:type="dxa"/>
          <w:vMerge/>
          <w:vAlign w:val="center"/>
        </w:tcPr>
        <w:p w14:paraId="7537AEB5" w14:textId="77777777" w:rsidR="00391DF6" w:rsidRPr="00905903" w:rsidRDefault="00391DF6" w:rsidP="00FF3DF0">
          <w:pPr>
            <w:spacing w:before="840" w:after="0"/>
            <w:jc w:val="center"/>
            <w:rPr>
              <w:b/>
              <w:noProof/>
            </w:rPr>
          </w:pPr>
        </w:p>
      </w:tc>
      <w:tc>
        <w:tcPr>
          <w:tcW w:w="6946" w:type="dxa"/>
          <w:vMerge/>
          <w:vAlign w:val="center"/>
        </w:tcPr>
        <w:p w14:paraId="74364A0A" w14:textId="77777777" w:rsidR="00391DF6" w:rsidRPr="00905903" w:rsidRDefault="00391DF6" w:rsidP="00FF3DF0">
          <w:pPr>
            <w:spacing w:after="0"/>
            <w:jc w:val="center"/>
            <w:rPr>
              <w:rFonts w:ascii="Arial" w:hAnsi="Arial" w:cs="Arial"/>
              <w:b/>
              <w:lang w:val="en-ZA"/>
            </w:rPr>
          </w:pPr>
        </w:p>
      </w:tc>
      <w:tc>
        <w:tcPr>
          <w:tcW w:w="2126" w:type="dxa"/>
          <w:shd w:val="clear" w:color="auto" w:fill="auto"/>
          <w:vAlign w:val="center"/>
        </w:tcPr>
        <w:p w14:paraId="61C35E3D" w14:textId="77777777" w:rsidR="00391DF6" w:rsidRPr="00905903" w:rsidRDefault="00391DF6" w:rsidP="00FF3DF0">
          <w:pPr>
            <w:spacing w:after="0"/>
            <w:jc w:val="center"/>
            <w:rPr>
              <w:rFonts w:ascii="Arial" w:hAnsi="Arial" w:cs="Arial"/>
              <w:b/>
              <w:sz w:val="20"/>
              <w:szCs w:val="20"/>
              <w:lang w:val="en-ZA"/>
            </w:rPr>
          </w:pPr>
          <w:r>
            <w:rPr>
              <w:rFonts w:ascii="Arial" w:hAnsi="Arial" w:cs="Arial"/>
              <w:b/>
              <w:sz w:val="20"/>
              <w:szCs w:val="20"/>
              <w:lang w:val="en-ZA"/>
            </w:rPr>
            <w:t>Effective Date</w:t>
          </w:r>
        </w:p>
      </w:tc>
      <w:tc>
        <w:tcPr>
          <w:tcW w:w="2693" w:type="dxa"/>
          <w:gridSpan w:val="3"/>
          <w:shd w:val="clear" w:color="auto" w:fill="auto"/>
          <w:vAlign w:val="center"/>
        </w:tcPr>
        <w:p w14:paraId="1F0326B3" w14:textId="77777777" w:rsidR="00391DF6" w:rsidRPr="00905903" w:rsidRDefault="00391DF6" w:rsidP="00FF3DF0">
          <w:pPr>
            <w:spacing w:after="0"/>
            <w:jc w:val="center"/>
            <w:rPr>
              <w:rFonts w:ascii="Arial" w:hAnsi="Arial" w:cs="Arial"/>
              <w:b/>
              <w:sz w:val="20"/>
              <w:szCs w:val="20"/>
              <w:lang w:val="en-ZA"/>
            </w:rPr>
          </w:pPr>
          <w:r>
            <w:rPr>
              <w:rFonts w:ascii="Arial" w:hAnsi="Arial" w:cs="Arial"/>
              <w:b/>
              <w:sz w:val="20"/>
              <w:szCs w:val="20"/>
              <w:lang w:val="en-ZA"/>
            </w:rPr>
            <w:t>1 October 2016</w:t>
          </w:r>
        </w:p>
      </w:tc>
    </w:tr>
    <w:tr w:rsidR="00F75E79" w:rsidRPr="00905903" w14:paraId="434C91CE" w14:textId="77777777" w:rsidTr="00FF3DF0">
      <w:trPr>
        <w:cantSplit/>
        <w:trHeight w:val="277"/>
      </w:trPr>
      <w:tc>
        <w:tcPr>
          <w:tcW w:w="3023" w:type="dxa"/>
          <w:vMerge/>
          <w:vAlign w:val="center"/>
        </w:tcPr>
        <w:p w14:paraId="5EC6B4F0" w14:textId="77777777" w:rsidR="00F75E79" w:rsidRPr="00905903" w:rsidRDefault="00F75E79" w:rsidP="00FF3DF0">
          <w:pPr>
            <w:spacing w:before="840" w:after="0"/>
            <w:jc w:val="center"/>
            <w:rPr>
              <w:b/>
              <w:noProof/>
            </w:rPr>
          </w:pPr>
        </w:p>
      </w:tc>
      <w:tc>
        <w:tcPr>
          <w:tcW w:w="6946" w:type="dxa"/>
          <w:vMerge/>
          <w:vAlign w:val="center"/>
        </w:tcPr>
        <w:p w14:paraId="081836E7" w14:textId="77777777" w:rsidR="00F75E79" w:rsidRPr="00905903" w:rsidRDefault="00F75E79" w:rsidP="00FF3DF0">
          <w:pPr>
            <w:spacing w:after="0"/>
            <w:jc w:val="center"/>
            <w:rPr>
              <w:rFonts w:ascii="Arial" w:hAnsi="Arial" w:cs="Arial"/>
              <w:b/>
              <w:lang w:val="en-ZA"/>
            </w:rPr>
          </w:pPr>
        </w:p>
      </w:tc>
      <w:tc>
        <w:tcPr>
          <w:tcW w:w="2126" w:type="dxa"/>
          <w:shd w:val="clear" w:color="auto" w:fill="auto"/>
          <w:vAlign w:val="center"/>
        </w:tcPr>
        <w:p w14:paraId="23FEFBFC" w14:textId="77777777" w:rsidR="00F75E79" w:rsidRPr="00905903" w:rsidRDefault="00391DF6" w:rsidP="00FF3DF0">
          <w:pPr>
            <w:spacing w:after="0"/>
            <w:jc w:val="center"/>
            <w:rPr>
              <w:rFonts w:ascii="Arial" w:hAnsi="Arial" w:cs="Arial"/>
              <w:b/>
              <w:sz w:val="20"/>
              <w:szCs w:val="20"/>
              <w:lang w:val="en-ZA"/>
            </w:rPr>
          </w:pPr>
          <w:r>
            <w:rPr>
              <w:rFonts w:ascii="Arial" w:hAnsi="Arial" w:cs="Arial"/>
              <w:b/>
              <w:sz w:val="20"/>
              <w:szCs w:val="20"/>
              <w:lang w:val="en-ZA"/>
            </w:rPr>
            <w:t>Next review date</w:t>
          </w:r>
        </w:p>
      </w:tc>
      <w:tc>
        <w:tcPr>
          <w:tcW w:w="2693" w:type="dxa"/>
          <w:gridSpan w:val="3"/>
          <w:shd w:val="clear" w:color="auto" w:fill="auto"/>
          <w:vAlign w:val="center"/>
        </w:tcPr>
        <w:p w14:paraId="0815B1A4" w14:textId="77777777" w:rsidR="00F75E79" w:rsidRPr="00905903" w:rsidRDefault="00391DF6" w:rsidP="00FF3DF0">
          <w:pPr>
            <w:spacing w:after="0"/>
            <w:jc w:val="center"/>
            <w:rPr>
              <w:rFonts w:ascii="Arial" w:hAnsi="Arial" w:cs="Arial"/>
              <w:b/>
              <w:sz w:val="20"/>
              <w:szCs w:val="20"/>
              <w:lang w:val="en-ZA"/>
            </w:rPr>
          </w:pPr>
          <w:r>
            <w:rPr>
              <w:rFonts w:ascii="Arial" w:hAnsi="Arial" w:cs="Arial"/>
              <w:b/>
              <w:sz w:val="20"/>
              <w:szCs w:val="20"/>
              <w:lang w:val="en-ZA"/>
            </w:rPr>
            <w:t>October 2019</w:t>
          </w:r>
        </w:p>
      </w:tc>
    </w:tr>
    <w:tr w:rsidR="00F75E79" w:rsidRPr="00905903" w14:paraId="735472ED" w14:textId="77777777" w:rsidTr="00FF3DF0">
      <w:trPr>
        <w:cantSplit/>
        <w:trHeight w:val="301"/>
      </w:trPr>
      <w:tc>
        <w:tcPr>
          <w:tcW w:w="3023" w:type="dxa"/>
          <w:vMerge/>
          <w:vAlign w:val="center"/>
        </w:tcPr>
        <w:p w14:paraId="6B8272A3" w14:textId="77777777" w:rsidR="00F75E79" w:rsidRPr="00905903" w:rsidRDefault="00F75E79" w:rsidP="00FF3DF0">
          <w:pPr>
            <w:spacing w:before="840" w:after="0"/>
            <w:jc w:val="center"/>
            <w:rPr>
              <w:b/>
              <w:noProof/>
            </w:rPr>
          </w:pPr>
        </w:p>
      </w:tc>
      <w:tc>
        <w:tcPr>
          <w:tcW w:w="6946" w:type="dxa"/>
          <w:vMerge/>
          <w:vAlign w:val="center"/>
        </w:tcPr>
        <w:p w14:paraId="0674B926" w14:textId="77777777" w:rsidR="00F75E79" w:rsidRPr="00905903" w:rsidRDefault="00F75E79" w:rsidP="00FF3DF0">
          <w:pPr>
            <w:spacing w:after="0"/>
            <w:jc w:val="center"/>
            <w:rPr>
              <w:rFonts w:ascii="Arial" w:hAnsi="Arial" w:cs="Arial"/>
              <w:b/>
              <w:lang w:val="en-ZA"/>
            </w:rPr>
          </w:pPr>
        </w:p>
      </w:tc>
      <w:tc>
        <w:tcPr>
          <w:tcW w:w="4819" w:type="dxa"/>
          <w:gridSpan w:val="4"/>
          <w:shd w:val="clear" w:color="auto" w:fill="auto"/>
          <w:vAlign w:val="center"/>
        </w:tcPr>
        <w:p w14:paraId="46EFA9DE" w14:textId="77777777" w:rsidR="00F75E79" w:rsidRPr="00554B6E" w:rsidRDefault="00D0123E" w:rsidP="00FF3DF0">
          <w:pPr>
            <w:spacing w:after="0"/>
            <w:jc w:val="center"/>
            <w:rPr>
              <w:rFonts w:ascii="Arial" w:hAnsi="Arial" w:cs="Arial"/>
              <w:b/>
              <w:color w:val="0000CC"/>
              <w:sz w:val="20"/>
              <w:szCs w:val="20"/>
              <w:lang w:val="en-ZA"/>
            </w:rPr>
          </w:pPr>
          <w:r w:rsidRPr="00554B6E">
            <w:rPr>
              <w:rFonts w:ascii="Arial" w:hAnsi="Arial" w:cs="Arial"/>
              <w:b/>
              <w:color w:val="0000CC"/>
              <w:sz w:val="20"/>
              <w:szCs w:val="20"/>
              <w:lang w:val="en-ZA"/>
            </w:rPr>
            <w:t>Insert Division</w:t>
          </w:r>
        </w:p>
      </w:tc>
    </w:tr>
  </w:tbl>
  <w:p w14:paraId="09C9E0AB" w14:textId="77777777" w:rsidR="00FB4622" w:rsidRDefault="00FB462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C7439"/>
    <w:multiLevelType w:val="hybridMultilevel"/>
    <w:tmpl w:val="F048C17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85155D"/>
    <w:multiLevelType w:val="multilevel"/>
    <w:tmpl w:val="708E992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432" w:hanging="432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500023F"/>
    <w:multiLevelType w:val="hybridMultilevel"/>
    <w:tmpl w:val="929E2590"/>
    <w:lvl w:ilvl="0" w:tplc="1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5856026"/>
    <w:multiLevelType w:val="multilevel"/>
    <w:tmpl w:val="1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5C17C07"/>
    <w:multiLevelType w:val="hybridMultilevel"/>
    <w:tmpl w:val="2310892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FD6AE8"/>
    <w:multiLevelType w:val="multilevel"/>
    <w:tmpl w:val="489E41E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432" w:hanging="432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12B7254A"/>
    <w:multiLevelType w:val="multilevel"/>
    <w:tmpl w:val="708E992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432" w:hanging="432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155E7D3B"/>
    <w:multiLevelType w:val="hybridMultilevel"/>
    <w:tmpl w:val="43D22C20"/>
    <w:lvl w:ilvl="0" w:tplc="1C09000F">
      <w:start w:val="1"/>
      <w:numFmt w:val="decimal"/>
      <w:lvlText w:val="%1."/>
      <w:lvlJc w:val="left"/>
      <w:pPr>
        <w:ind w:left="360" w:hanging="360"/>
      </w:pPr>
    </w:lvl>
    <w:lvl w:ilvl="1" w:tplc="1C090019" w:tentative="1">
      <w:start w:val="1"/>
      <w:numFmt w:val="lowerLetter"/>
      <w:lvlText w:val="%2."/>
      <w:lvlJc w:val="left"/>
      <w:pPr>
        <w:ind w:left="1080" w:hanging="360"/>
      </w:pPr>
    </w:lvl>
    <w:lvl w:ilvl="2" w:tplc="1C09001B" w:tentative="1">
      <w:start w:val="1"/>
      <w:numFmt w:val="lowerRoman"/>
      <w:lvlText w:val="%3."/>
      <w:lvlJc w:val="right"/>
      <w:pPr>
        <w:ind w:left="1800" w:hanging="180"/>
      </w:pPr>
    </w:lvl>
    <w:lvl w:ilvl="3" w:tplc="1C09000F" w:tentative="1">
      <w:start w:val="1"/>
      <w:numFmt w:val="decimal"/>
      <w:lvlText w:val="%4."/>
      <w:lvlJc w:val="left"/>
      <w:pPr>
        <w:ind w:left="2520" w:hanging="360"/>
      </w:pPr>
    </w:lvl>
    <w:lvl w:ilvl="4" w:tplc="1C090019" w:tentative="1">
      <w:start w:val="1"/>
      <w:numFmt w:val="lowerLetter"/>
      <w:lvlText w:val="%5."/>
      <w:lvlJc w:val="left"/>
      <w:pPr>
        <w:ind w:left="3240" w:hanging="360"/>
      </w:pPr>
    </w:lvl>
    <w:lvl w:ilvl="5" w:tplc="1C09001B" w:tentative="1">
      <w:start w:val="1"/>
      <w:numFmt w:val="lowerRoman"/>
      <w:lvlText w:val="%6."/>
      <w:lvlJc w:val="right"/>
      <w:pPr>
        <w:ind w:left="3960" w:hanging="180"/>
      </w:pPr>
    </w:lvl>
    <w:lvl w:ilvl="6" w:tplc="1C09000F" w:tentative="1">
      <w:start w:val="1"/>
      <w:numFmt w:val="decimal"/>
      <w:lvlText w:val="%7."/>
      <w:lvlJc w:val="left"/>
      <w:pPr>
        <w:ind w:left="4680" w:hanging="360"/>
      </w:pPr>
    </w:lvl>
    <w:lvl w:ilvl="7" w:tplc="1C090019" w:tentative="1">
      <w:start w:val="1"/>
      <w:numFmt w:val="lowerLetter"/>
      <w:lvlText w:val="%8."/>
      <w:lvlJc w:val="left"/>
      <w:pPr>
        <w:ind w:left="5400" w:hanging="360"/>
      </w:pPr>
    </w:lvl>
    <w:lvl w:ilvl="8" w:tplc="1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6B37D80"/>
    <w:multiLevelType w:val="multilevel"/>
    <w:tmpl w:val="786899AA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16EA4403"/>
    <w:multiLevelType w:val="multilevel"/>
    <w:tmpl w:val="489E41E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432" w:hanging="432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1AFD0734"/>
    <w:multiLevelType w:val="multilevel"/>
    <w:tmpl w:val="489E41E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432" w:hanging="432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1CFF12C8"/>
    <w:multiLevelType w:val="hybridMultilevel"/>
    <w:tmpl w:val="54AA9872"/>
    <w:lvl w:ilvl="0" w:tplc="778E163A">
      <w:start w:val="4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D1F6388"/>
    <w:multiLevelType w:val="hybridMultilevel"/>
    <w:tmpl w:val="65527510"/>
    <w:lvl w:ilvl="0" w:tplc="1C09000F">
      <w:start w:val="1"/>
      <w:numFmt w:val="decimal"/>
      <w:lvlText w:val="%1."/>
      <w:lvlJc w:val="left"/>
      <w:pPr>
        <w:ind w:left="360" w:hanging="360"/>
      </w:pPr>
    </w:lvl>
    <w:lvl w:ilvl="1" w:tplc="1C090019" w:tentative="1">
      <w:start w:val="1"/>
      <w:numFmt w:val="lowerLetter"/>
      <w:lvlText w:val="%2."/>
      <w:lvlJc w:val="left"/>
      <w:pPr>
        <w:ind w:left="1080" w:hanging="360"/>
      </w:pPr>
    </w:lvl>
    <w:lvl w:ilvl="2" w:tplc="1C09001B" w:tentative="1">
      <w:start w:val="1"/>
      <w:numFmt w:val="lowerRoman"/>
      <w:lvlText w:val="%3."/>
      <w:lvlJc w:val="right"/>
      <w:pPr>
        <w:ind w:left="1800" w:hanging="180"/>
      </w:pPr>
    </w:lvl>
    <w:lvl w:ilvl="3" w:tplc="1C09000F" w:tentative="1">
      <w:start w:val="1"/>
      <w:numFmt w:val="decimal"/>
      <w:lvlText w:val="%4."/>
      <w:lvlJc w:val="left"/>
      <w:pPr>
        <w:ind w:left="2520" w:hanging="360"/>
      </w:pPr>
    </w:lvl>
    <w:lvl w:ilvl="4" w:tplc="1C090019" w:tentative="1">
      <w:start w:val="1"/>
      <w:numFmt w:val="lowerLetter"/>
      <w:lvlText w:val="%5."/>
      <w:lvlJc w:val="left"/>
      <w:pPr>
        <w:ind w:left="3240" w:hanging="360"/>
      </w:pPr>
    </w:lvl>
    <w:lvl w:ilvl="5" w:tplc="1C09001B" w:tentative="1">
      <w:start w:val="1"/>
      <w:numFmt w:val="lowerRoman"/>
      <w:lvlText w:val="%6."/>
      <w:lvlJc w:val="right"/>
      <w:pPr>
        <w:ind w:left="3960" w:hanging="180"/>
      </w:pPr>
    </w:lvl>
    <w:lvl w:ilvl="6" w:tplc="1C09000F" w:tentative="1">
      <w:start w:val="1"/>
      <w:numFmt w:val="decimal"/>
      <w:lvlText w:val="%7."/>
      <w:lvlJc w:val="left"/>
      <w:pPr>
        <w:ind w:left="4680" w:hanging="360"/>
      </w:pPr>
    </w:lvl>
    <w:lvl w:ilvl="7" w:tplc="1C090019" w:tentative="1">
      <w:start w:val="1"/>
      <w:numFmt w:val="lowerLetter"/>
      <w:lvlText w:val="%8."/>
      <w:lvlJc w:val="left"/>
      <w:pPr>
        <w:ind w:left="5400" w:hanging="360"/>
      </w:pPr>
    </w:lvl>
    <w:lvl w:ilvl="8" w:tplc="1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1DC9645E"/>
    <w:multiLevelType w:val="hybridMultilevel"/>
    <w:tmpl w:val="EB326FA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2DA4484"/>
    <w:multiLevelType w:val="hybridMultilevel"/>
    <w:tmpl w:val="ED5C7DE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72571CC"/>
    <w:multiLevelType w:val="hybridMultilevel"/>
    <w:tmpl w:val="550C39E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CD76DFD"/>
    <w:multiLevelType w:val="hybridMultilevel"/>
    <w:tmpl w:val="B00E75E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68376FA"/>
    <w:multiLevelType w:val="multilevel"/>
    <w:tmpl w:val="608072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C9F705B"/>
    <w:multiLevelType w:val="hybridMultilevel"/>
    <w:tmpl w:val="59849272"/>
    <w:lvl w:ilvl="0" w:tplc="1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3FDA3F98"/>
    <w:multiLevelType w:val="hybridMultilevel"/>
    <w:tmpl w:val="B674391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17270EF"/>
    <w:multiLevelType w:val="multilevel"/>
    <w:tmpl w:val="87A8B36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17E361E"/>
    <w:multiLevelType w:val="multilevel"/>
    <w:tmpl w:val="786899AA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2" w15:restartNumberingAfterBreak="0">
    <w:nsid w:val="4444305C"/>
    <w:multiLevelType w:val="multilevel"/>
    <w:tmpl w:val="1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45B97AFD"/>
    <w:multiLevelType w:val="multilevel"/>
    <w:tmpl w:val="708E992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432" w:hanging="432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4" w15:restartNumberingAfterBreak="0">
    <w:nsid w:val="4A542C34"/>
    <w:multiLevelType w:val="hybridMultilevel"/>
    <w:tmpl w:val="E026CE1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A0C3D74"/>
    <w:multiLevelType w:val="hybridMultilevel"/>
    <w:tmpl w:val="7FFC81C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CD51F94"/>
    <w:multiLevelType w:val="hybridMultilevel"/>
    <w:tmpl w:val="62A61006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F0A52B9"/>
    <w:multiLevelType w:val="multilevel"/>
    <w:tmpl w:val="786899AA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8" w15:restartNumberingAfterBreak="0">
    <w:nsid w:val="5FFA55B1"/>
    <w:multiLevelType w:val="hybridMultilevel"/>
    <w:tmpl w:val="58287EA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25E7543"/>
    <w:multiLevelType w:val="hybridMultilevel"/>
    <w:tmpl w:val="FA78539E"/>
    <w:lvl w:ilvl="0" w:tplc="778E163A">
      <w:start w:val="4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62B493B"/>
    <w:multiLevelType w:val="hybridMultilevel"/>
    <w:tmpl w:val="6088AAE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E62713A"/>
    <w:multiLevelType w:val="multilevel"/>
    <w:tmpl w:val="708E992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432" w:hanging="432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2" w15:restartNumberingAfterBreak="0">
    <w:nsid w:val="76DA4C99"/>
    <w:multiLevelType w:val="hybridMultilevel"/>
    <w:tmpl w:val="7E82A7F2"/>
    <w:lvl w:ilvl="0" w:tplc="1C09000F">
      <w:start w:val="1"/>
      <w:numFmt w:val="decimal"/>
      <w:lvlText w:val="%1."/>
      <w:lvlJc w:val="left"/>
      <w:pPr>
        <w:ind w:left="360" w:hanging="360"/>
      </w:pPr>
    </w:lvl>
    <w:lvl w:ilvl="1" w:tplc="1C090019" w:tentative="1">
      <w:start w:val="1"/>
      <w:numFmt w:val="lowerLetter"/>
      <w:lvlText w:val="%2."/>
      <w:lvlJc w:val="left"/>
      <w:pPr>
        <w:ind w:left="1080" w:hanging="360"/>
      </w:pPr>
    </w:lvl>
    <w:lvl w:ilvl="2" w:tplc="1C09001B" w:tentative="1">
      <w:start w:val="1"/>
      <w:numFmt w:val="lowerRoman"/>
      <w:lvlText w:val="%3."/>
      <w:lvlJc w:val="right"/>
      <w:pPr>
        <w:ind w:left="1800" w:hanging="180"/>
      </w:pPr>
    </w:lvl>
    <w:lvl w:ilvl="3" w:tplc="1C09000F" w:tentative="1">
      <w:start w:val="1"/>
      <w:numFmt w:val="decimal"/>
      <w:lvlText w:val="%4."/>
      <w:lvlJc w:val="left"/>
      <w:pPr>
        <w:ind w:left="2520" w:hanging="360"/>
      </w:pPr>
    </w:lvl>
    <w:lvl w:ilvl="4" w:tplc="1C090019" w:tentative="1">
      <w:start w:val="1"/>
      <w:numFmt w:val="lowerLetter"/>
      <w:lvlText w:val="%5."/>
      <w:lvlJc w:val="left"/>
      <w:pPr>
        <w:ind w:left="3240" w:hanging="360"/>
      </w:pPr>
    </w:lvl>
    <w:lvl w:ilvl="5" w:tplc="1C09001B" w:tentative="1">
      <w:start w:val="1"/>
      <w:numFmt w:val="lowerRoman"/>
      <w:lvlText w:val="%6."/>
      <w:lvlJc w:val="right"/>
      <w:pPr>
        <w:ind w:left="3960" w:hanging="180"/>
      </w:pPr>
    </w:lvl>
    <w:lvl w:ilvl="6" w:tplc="1C09000F" w:tentative="1">
      <w:start w:val="1"/>
      <w:numFmt w:val="decimal"/>
      <w:lvlText w:val="%7."/>
      <w:lvlJc w:val="left"/>
      <w:pPr>
        <w:ind w:left="4680" w:hanging="360"/>
      </w:pPr>
    </w:lvl>
    <w:lvl w:ilvl="7" w:tplc="1C090019" w:tentative="1">
      <w:start w:val="1"/>
      <w:numFmt w:val="lowerLetter"/>
      <w:lvlText w:val="%8."/>
      <w:lvlJc w:val="left"/>
      <w:pPr>
        <w:ind w:left="5400" w:hanging="360"/>
      </w:pPr>
    </w:lvl>
    <w:lvl w:ilvl="8" w:tplc="1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7AFC773B"/>
    <w:multiLevelType w:val="hybridMultilevel"/>
    <w:tmpl w:val="CD9C4FF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B9B4AA3"/>
    <w:multiLevelType w:val="multilevel"/>
    <w:tmpl w:val="708E992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432" w:hanging="432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34"/>
  </w:num>
  <w:num w:numId="3">
    <w:abstractNumId w:val="22"/>
  </w:num>
  <w:num w:numId="4">
    <w:abstractNumId w:val="3"/>
  </w:num>
  <w:num w:numId="5">
    <w:abstractNumId w:val="10"/>
  </w:num>
  <w:num w:numId="6">
    <w:abstractNumId w:val="9"/>
  </w:num>
  <w:num w:numId="7">
    <w:abstractNumId w:val="5"/>
  </w:num>
  <w:num w:numId="8">
    <w:abstractNumId w:val="6"/>
  </w:num>
  <w:num w:numId="9">
    <w:abstractNumId w:val="27"/>
  </w:num>
  <w:num w:numId="10">
    <w:abstractNumId w:val="8"/>
  </w:num>
  <w:num w:numId="11">
    <w:abstractNumId w:val="21"/>
  </w:num>
  <w:num w:numId="12">
    <w:abstractNumId w:val="12"/>
  </w:num>
  <w:num w:numId="13">
    <w:abstractNumId w:val="31"/>
  </w:num>
  <w:num w:numId="14">
    <w:abstractNumId w:val="26"/>
  </w:num>
  <w:num w:numId="15">
    <w:abstractNumId w:val="7"/>
  </w:num>
  <w:num w:numId="16">
    <w:abstractNumId w:val="1"/>
  </w:num>
  <w:num w:numId="17">
    <w:abstractNumId w:val="23"/>
  </w:num>
  <w:num w:numId="18">
    <w:abstractNumId w:val="32"/>
  </w:num>
  <w:num w:numId="19">
    <w:abstractNumId w:val="13"/>
  </w:num>
  <w:num w:numId="20">
    <w:abstractNumId w:val="15"/>
  </w:num>
  <w:num w:numId="21">
    <w:abstractNumId w:val="14"/>
  </w:num>
  <w:num w:numId="22">
    <w:abstractNumId w:val="33"/>
  </w:num>
  <w:num w:numId="23">
    <w:abstractNumId w:val="4"/>
  </w:num>
  <w:num w:numId="24">
    <w:abstractNumId w:val="25"/>
  </w:num>
  <w:num w:numId="25">
    <w:abstractNumId w:val="2"/>
  </w:num>
  <w:num w:numId="26">
    <w:abstractNumId w:val="29"/>
  </w:num>
  <w:num w:numId="27">
    <w:abstractNumId w:val="11"/>
  </w:num>
  <w:num w:numId="28">
    <w:abstractNumId w:val="28"/>
  </w:num>
  <w:num w:numId="29">
    <w:abstractNumId w:val="16"/>
  </w:num>
  <w:num w:numId="30">
    <w:abstractNumId w:val="18"/>
  </w:num>
  <w:num w:numId="31">
    <w:abstractNumId w:val="30"/>
  </w:num>
  <w:num w:numId="32">
    <w:abstractNumId w:val="24"/>
  </w:num>
  <w:num w:numId="33">
    <w:abstractNumId w:val="19"/>
  </w:num>
  <w:num w:numId="34">
    <w:abstractNumId w:val="17"/>
    <w:lvlOverride w:ilvl="0">
      <w:startOverride w:val="1"/>
    </w:lvlOverride>
  </w:num>
  <w:num w:numId="35">
    <w:abstractNumId w:val="2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4871"/>
    <w:rsid w:val="0000496B"/>
    <w:rsid w:val="000142AD"/>
    <w:rsid w:val="00014867"/>
    <w:rsid w:val="0002063F"/>
    <w:rsid w:val="00020D91"/>
    <w:rsid w:val="00024AEC"/>
    <w:rsid w:val="000346A6"/>
    <w:rsid w:val="00040713"/>
    <w:rsid w:val="00040FC1"/>
    <w:rsid w:val="00041F4E"/>
    <w:rsid w:val="00042DEB"/>
    <w:rsid w:val="000454A3"/>
    <w:rsid w:val="0005247F"/>
    <w:rsid w:val="00053D83"/>
    <w:rsid w:val="000564A5"/>
    <w:rsid w:val="000572D6"/>
    <w:rsid w:val="00060855"/>
    <w:rsid w:val="00060E93"/>
    <w:rsid w:val="0006211C"/>
    <w:rsid w:val="000628C4"/>
    <w:rsid w:val="0006373D"/>
    <w:rsid w:val="00065F53"/>
    <w:rsid w:val="00071F27"/>
    <w:rsid w:val="00072378"/>
    <w:rsid w:val="00073381"/>
    <w:rsid w:val="0007456C"/>
    <w:rsid w:val="00080C40"/>
    <w:rsid w:val="00084444"/>
    <w:rsid w:val="000847E1"/>
    <w:rsid w:val="00087F2B"/>
    <w:rsid w:val="00090CFA"/>
    <w:rsid w:val="000919F0"/>
    <w:rsid w:val="000A7904"/>
    <w:rsid w:val="000A7BC9"/>
    <w:rsid w:val="000B023E"/>
    <w:rsid w:val="000B2A80"/>
    <w:rsid w:val="000B44AB"/>
    <w:rsid w:val="000B5290"/>
    <w:rsid w:val="000B546B"/>
    <w:rsid w:val="000B6FBA"/>
    <w:rsid w:val="000B725B"/>
    <w:rsid w:val="000C16C8"/>
    <w:rsid w:val="000C171E"/>
    <w:rsid w:val="000C2145"/>
    <w:rsid w:val="000C6A46"/>
    <w:rsid w:val="000D0ED4"/>
    <w:rsid w:val="000D530E"/>
    <w:rsid w:val="000D5787"/>
    <w:rsid w:val="000E11E8"/>
    <w:rsid w:val="000E1D32"/>
    <w:rsid w:val="000E6893"/>
    <w:rsid w:val="000F1244"/>
    <w:rsid w:val="000F13BA"/>
    <w:rsid w:val="000F1F1A"/>
    <w:rsid w:val="000F3E83"/>
    <w:rsid w:val="000F50BA"/>
    <w:rsid w:val="000F7931"/>
    <w:rsid w:val="001019AC"/>
    <w:rsid w:val="00104092"/>
    <w:rsid w:val="00104C03"/>
    <w:rsid w:val="00106CF3"/>
    <w:rsid w:val="00120B24"/>
    <w:rsid w:val="00120E9B"/>
    <w:rsid w:val="001232FB"/>
    <w:rsid w:val="00126377"/>
    <w:rsid w:val="00130CE4"/>
    <w:rsid w:val="00130D8C"/>
    <w:rsid w:val="00134C80"/>
    <w:rsid w:val="00135708"/>
    <w:rsid w:val="00137A1D"/>
    <w:rsid w:val="001418DB"/>
    <w:rsid w:val="0014458C"/>
    <w:rsid w:val="00145360"/>
    <w:rsid w:val="00147740"/>
    <w:rsid w:val="001504FC"/>
    <w:rsid w:val="001549A3"/>
    <w:rsid w:val="00155B6F"/>
    <w:rsid w:val="0016261E"/>
    <w:rsid w:val="00170050"/>
    <w:rsid w:val="00172EA4"/>
    <w:rsid w:val="00174A51"/>
    <w:rsid w:val="00177101"/>
    <w:rsid w:val="00191A18"/>
    <w:rsid w:val="001B0C73"/>
    <w:rsid w:val="001B39A2"/>
    <w:rsid w:val="001B3A63"/>
    <w:rsid w:val="001B6782"/>
    <w:rsid w:val="001C6D6D"/>
    <w:rsid w:val="001C7EC9"/>
    <w:rsid w:val="001D31F5"/>
    <w:rsid w:val="001D7429"/>
    <w:rsid w:val="001E21B6"/>
    <w:rsid w:val="001E4043"/>
    <w:rsid w:val="001F397C"/>
    <w:rsid w:val="001F704D"/>
    <w:rsid w:val="00203E89"/>
    <w:rsid w:val="00207EFB"/>
    <w:rsid w:val="002109F9"/>
    <w:rsid w:val="00213AE8"/>
    <w:rsid w:val="00215029"/>
    <w:rsid w:val="0022082E"/>
    <w:rsid w:val="00221537"/>
    <w:rsid w:val="00222EE8"/>
    <w:rsid w:val="00223C9F"/>
    <w:rsid w:val="002335AC"/>
    <w:rsid w:val="00233CB0"/>
    <w:rsid w:val="002357DE"/>
    <w:rsid w:val="002375C1"/>
    <w:rsid w:val="00243176"/>
    <w:rsid w:val="002439F9"/>
    <w:rsid w:val="002513B3"/>
    <w:rsid w:val="00253485"/>
    <w:rsid w:val="00253FBD"/>
    <w:rsid w:val="00256830"/>
    <w:rsid w:val="00263D40"/>
    <w:rsid w:val="00266B4D"/>
    <w:rsid w:val="00271798"/>
    <w:rsid w:val="00272013"/>
    <w:rsid w:val="00274EB1"/>
    <w:rsid w:val="00282418"/>
    <w:rsid w:val="00287056"/>
    <w:rsid w:val="00287852"/>
    <w:rsid w:val="0029206E"/>
    <w:rsid w:val="002925DC"/>
    <w:rsid w:val="00292EE9"/>
    <w:rsid w:val="0029491F"/>
    <w:rsid w:val="00294D24"/>
    <w:rsid w:val="00295C5E"/>
    <w:rsid w:val="00296D3C"/>
    <w:rsid w:val="00296EF6"/>
    <w:rsid w:val="002A151A"/>
    <w:rsid w:val="002A2A92"/>
    <w:rsid w:val="002A46FF"/>
    <w:rsid w:val="002B0886"/>
    <w:rsid w:val="002B1659"/>
    <w:rsid w:val="002B208D"/>
    <w:rsid w:val="002B31D1"/>
    <w:rsid w:val="002B49F4"/>
    <w:rsid w:val="002B4A1B"/>
    <w:rsid w:val="002B5B01"/>
    <w:rsid w:val="002C633A"/>
    <w:rsid w:val="002C6615"/>
    <w:rsid w:val="002C76D1"/>
    <w:rsid w:val="002D03CE"/>
    <w:rsid w:val="002D45D2"/>
    <w:rsid w:val="002D46C5"/>
    <w:rsid w:val="002D6568"/>
    <w:rsid w:val="002D786D"/>
    <w:rsid w:val="002E36AC"/>
    <w:rsid w:val="002F0C43"/>
    <w:rsid w:val="00303232"/>
    <w:rsid w:val="003046D0"/>
    <w:rsid w:val="00316C23"/>
    <w:rsid w:val="00323133"/>
    <w:rsid w:val="00324E3F"/>
    <w:rsid w:val="003342C6"/>
    <w:rsid w:val="00334A02"/>
    <w:rsid w:val="00335329"/>
    <w:rsid w:val="0034093C"/>
    <w:rsid w:val="00340E9E"/>
    <w:rsid w:val="00341FAB"/>
    <w:rsid w:val="00342E5F"/>
    <w:rsid w:val="00343257"/>
    <w:rsid w:val="0034383C"/>
    <w:rsid w:val="00343A52"/>
    <w:rsid w:val="00344AA8"/>
    <w:rsid w:val="00355BC1"/>
    <w:rsid w:val="003629CD"/>
    <w:rsid w:val="00370E09"/>
    <w:rsid w:val="00373E41"/>
    <w:rsid w:val="00376D2C"/>
    <w:rsid w:val="00381FBA"/>
    <w:rsid w:val="00387174"/>
    <w:rsid w:val="00391DF6"/>
    <w:rsid w:val="00393AB5"/>
    <w:rsid w:val="00393FED"/>
    <w:rsid w:val="003966DF"/>
    <w:rsid w:val="003A0431"/>
    <w:rsid w:val="003A488E"/>
    <w:rsid w:val="003A600E"/>
    <w:rsid w:val="003B04AD"/>
    <w:rsid w:val="003B4314"/>
    <w:rsid w:val="003B74B9"/>
    <w:rsid w:val="003C215A"/>
    <w:rsid w:val="003C2342"/>
    <w:rsid w:val="003C40BA"/>
    <w:rsid w:val="003C48F9"/>
    <w:rsid w:val="003D07FD"/>
    <w:rsid w:val="003D37C5"/>
    <w:rsid w:val="003D3CB2"/>
    <w:rsid w:val="003D5385"/>
    <w:rsid w:val="003D7CF6"/>
    <w:rsid w:val="003E12A7"/>
    <w:rsid w:val="003E15A6"/>
    <w:rsid w:val="003E5B58"/>
    <w:rsid w:val="003E76FA"/>
    <w:rsid w:val="003F1508"/>
    <w:rsid w:val="003F31C8"/>
    <w:rsid w:val="003F7434"/>
    <w:rsid w:val="00400C5E"/>
    <w:rsid w:val="00401111"/>
    <w:rsid w:val="00402020"/>
    <w:rsid w:val="00403A90"/>
    <w:rsid w:val="00405739"/>
    <w:rsid w:val="00406E05"/>
    <w:rsid w:val="00407137"/>
    <w:rsid w:val="00411834"/>
    <w:rsid w:val="004134D1"/>
    <w:rsid w:val="00413A90"/>
    <w:rsid w:val="00415379"/>
    <w:rsid w:val="00415D9A"/>
    <w:rsid w:val="00417C49"/>
    <w:rsid w:val="0042353C"/>
    <w:rsid w:val="00423DDB"/>
    <w:rsid w:val="00427F78"/>
    <w:rsid w:val="00433B71"/>
    <w:rsid w:val="0043566D"/>
    <w:rsid w:val="004373C0"/>
    <w:rsid w:val="00437E1A"/>
    <w:rsid w:val="00445719"/>
    <w:rsid w:val="004462C3"/>
    <w:rsid w:val="00446DAA"/>
    <w:rsid w:val="00447C08"/>
    <w:rsid w:val="0045333A"/>
    <w:rsid w:val="0045399D"/>
    <w:rsid w:val="00455AD1"/>
    <w:rsid w:val="004575F8"/>
    <w:rsid w:val="004576F9"/>
    <w:rsid w:val="00465351"/>
    <w:rsid w:val="004722B4"/>
    <w:rsid w:val="004734CA"/>
    <w:rsid w:val="004756DA"/>
    <w:rsid w:val="00476D5B"/>
    <w:rsid w:val="00477E95"/>
    <w:rsid w:val="0048205F"/>
    <w:rsid w:val="0048284E"/>
    <w:rsid w:val="00482934"/>
    <w:rsid w:val="0048527A"/>
    <w:rsid w:val="00491CA3"/>
    <w:rsid w:val="00495F93"/>
    <w:rsid w:val="004A1475"/>
    <w:rsid w:val="004A5766"/>
    <w:rsid w:val="004A61AF"/>
    <w:rsid w:val="004A6887"/>
    <w:rsid w:val="004A6F9B"/>
    <w:rsid w:val="004B0C37"/>
    <w:rsid w:val="004B33FF"/>
    <w:rsid w:val="004B62B1"/>
    <w:rsid w:val="004C053B"/>
    <w:rsid w:val="004C50F4"/>
    <w:rsid w:val="004D29C0"/>
    <w:rsid w:val="004D3FA1"/>
    <w:rsid w:val="004D59E0"/>
    <w:rsid w:val="004D6A1F"/>
    <w:rsid w:val="004E0AAB"/>
    <w:rsid w:val="004E24A9"/>
    <w:rsid w:val="004E39DE"/>
    <w:rsid w:val="004E43CB"/>
    <w:rsid w:val="004E5979"/>
    <w:rsid w:val="004E7270"/>
    <w:rsid w:val="004F05A8"/>
    <w:rsid w:val="004F326B"/>
    <w:rsid w:val="00501C13"/>
    <w:rsid w:val="005043A0"/>
    <w:rsid w:val="00504F47"/>
    <w:rsid w:val="00510D57"/>
    <w:rsid w:val="00514820"/>
    <w:rsid w:val="005150DB"/>
    <w:rsid w:val="0052030A"/>
    <w:rsid w:val="005203E0"/>
    <w:rsid w:val="005206CF"/>
    <w:rsid w:val="005210E1"/>
    <w:rsid w:val="00521888"/>
    <w:rsid w:val="00523D71"/>
    <w:rsid w:val="00524656"/>
    <w:rsid w:val="005246A0"/>
    <w:rsid w:val="00526C34"/>
    <w:rsid w:val="005315F8"/>
    <w:rsid w:val="005316EC"/>
    <w:rsid w:val="00533E97"/>
    <w:rsid w:val="005375E8"/>
    <w:rsid w:val="005378BE"/>
    <w:rsid w:val="00537AEA"/>
    <w:rsid w:val="00540A56"/>
    <w:rsid w:val="0054186C"/>
    <w:rsid w:val="005432A2"/>
    <w:rsid w:val="0054738D"/>
    <w:rsid w:val="005505E8"/>
    <w:rsid w:val="00554B6E"/>
    <w:rsid w:val="005556BA"/>
    <w:rsid w:val="00556270"/>
    <w:rsid w:val="0056072F"/>
    <w:rsid w:val="00562744"/>
    <w:rsid w:val="005638CB"/>
    <w:rsid w:val="00566B75"/>
    <w:rsid w:val="00577B40"/>
    <w:rsid w:val="00580F8E"/>
    <w:rsid w:val="00582E23"/>
    <w:rsid w:val="005A1597"/>
    <w:rsid w:val="005A17E4"/>
    <w:rsid w:val="005A4BC5"/>
    <w:rsid w:val="005A6B7D"/>
    <w:rsid w:val="005B1C37"/>
    <w:rsid w:val="005B5209"/>
    <w:rsid w:val="005B6BB7"/>
    <w:rsid w:val="005B72C1"/>
    <w:rsid w:val="005C1222"/>
    <w:rsid w:val="005C3E11"/>
    <w:rsid w:val="005C54B2"/>
    <w:rsid w:val="005C65C7"/>
    <w:rsid w:val="005C6F78"/>
    <w:rsid w:val="005D14CF"/>
    <w:rsid w:val="005D2629"/>
    <w:rsid w:val="005D7E2D"/>
    <w:rsid w:val="005E155B"/>
    <w:rsid w:val="005E7908"/>
    <w:rsid w:val="005F0CB4"/>
    <w:rsid w:val="005F4163"/>
    <w:rsid w:val="005F4871"/>
    <w:rsid w:val="005F4BC4"/>
    <w:rsid w:val="005F6B05"/>
    <w:rsid w:val="006044C0"/>
    <w:rsid w:val="00607CF2"/>
    <w:rsid w:val="00611597"/>
    <w:rsid w:val="00614173"/>
    <w:rsid w:val="00615D33"/>
    <w:rsid w:val="00615DDA"/>
    <w:rsid w:val="00617FE9"/>
    <w:rsid w:val="00620340"/>
    <w:rsid w:val="00623FA7"/>
    <w:rsid w:val="00627185"/>
    <w:rsid w:val="00631662"/>
    <w:rsid w:val="00631B7F"/>
    <w:rsid w:val="006323AF"/>
    <w:rsid w:val="00632884"/>
    <w:rsid w:val="006336B7"/>
    <w:rsid w:val="00633AFE"/>
    <w:rsid w:val="00640E67"/>
    <w:rsid w:val="00643414"/>
    <w:rsid w:val="00644131"/>
    <w:rsid w:val="00653F4E"/>
    <w:rsid w:val="0065410F"/>
    <w:rsid w:val="00656320"/>
    <w:rsid w:val="006628A1"/>
    <w:rsid w:val="006635C5"/>
    <w:rsid w:val="00664E4B"/>
    <w:rsid w:val="00665522"/>
    <w:rsid w:val="0066669D"/>
    <w:rsid w:val="006673CD"/>
    <w:rsid w:val="00670E85"/>
    <w:rsid w:val="00671A6C"/>
    <w:rsid w:val="00681F74"/>
    <w:rsid w:val="00686EFE"/>
    <w:rsid w:val="00687DCA"/>
    <w:rsid w:val="00690C75"/>
    <w:rsid w:val="00692251"/>
    <w:rsid w:val="00693057"/>
    <w:rsid w:val="006938E1"/>
    <w:rsid w:val="00693BB5"/>
    <w:rsid w:val="00693DFB"/>
    <w:rsid w:val="0069738C"/>
    <w:rsid w:val="006A128C"/>
    <w:rsid w:val="006A5468"/>
    <w:rsid w:val="006A6C9B"/>
    <w:rsid w:val="006B55D6"/>
    <w:rsid w:val="006C164F"/>
    <w:rsid w:val="006C4366"/>
    <w:rsid w:val="006C449D"/>
    <w:rsid w:val="006D0AA5"/>
    <w:rsid w:val="006D5395"/>
    <w:rsid w:val="006E26EB"/>
    <w:rsid w:val="006E4627"/>
    <w:rsid w:val="006E5F91"/>
    <w:rsid w:val="006E5FA2"/>
    <w:rsid w:val="006F1A68"/>
    <w:rsid w:val="006F3136"/>
    <w:rsid w:val="00701FFB"/>
    <w:rsid w:val="00702663"/>
    <w:rsid w:val="007044CD"/>
    <w:rsid w:val="007055EF"/>
    <w:rsid w:val="00705A30"/>
    <w:rsid w:val="00712414"/>
    <w:rsid w:val="007131C1"/>
    <w:rsid w:val="0071409E"/>
    <w:rsid w:val="007149F9"/>
    <w:rsid w:val="00716685"/>
    <w:rsid w:val="0072095A"/>
    <w:rsid w:val="00722477"/>
    <w:rsid w:val="00724974"/>
    <w:rsid w:val="00725229"/>
    <w:rsid w:val="0072591D"/>
    <w:rsid w:val="00726CB2"/>
    <w:rsid w:val="00726DC3"/>
    <w:rsid w:val="00731B2E"/>
    <w:rsid w:val="0073342D"/>
    <w:rsid w:val="007367C2"/>
    <w:rsid w:val="00737149"/>
    <w:rsid w:val="00740ABB"/>
    <w:rsid w:val="007429A1"/>
    <w:rsid w:val="0074341F"/>
    <w:rsid w:val="00750252"/>
    <w:rsid w:val="0076257C"/>
    <w:rsid w:val="00765349"/>
    <w:rsid w:val="00766008"/>
    <w:rsid w:val="00771919"/>
    <w:rsid w:val="0078064A"/>
    <w:rsid w:val="00782331"/>
    <w:rsid w:val="007933AB"/>
    <w:rsid w:val="007940AC"/>
    <w:rsid w:val="007A3EAE"/>
    <w:rsid w:val="007A6306"/>
    <w:rsid w:val="007B5E42"/>
    <w:rsid w:val="007B7133"/>
    <w:rsid w:val="007C30CE"/>
    <w:rsid w:val="007C42DA"/>
    <w:rsid w:val="007C476D"/>
    <w:rsid w:val="007D261F"/>
    <w:rsid w:val="007E306C"/>
    <w:rsid w:val="007E5AC4"/>
    <w:rsid w:val="007F0AD3"/>
    <w:rsid w:val="007F0F20"/>
    <w:rsid w:val="007F22F5"/>
    <w:rsid w:val="007F25A3"/>
    <w:rsid w:val="007F314A"/>
    <w:rsid w:val="007F44CF"/>
    <w:rsid w:val="007F486A"/>
    <w:rsid w:val="007F567A"/>
    <w:rsid w:val="008013B6"/>
    <w:rsid w:val="008024DA"/>
    <w:rsid w:val="00802D65"/>
    <w:rsid w:val="00804460"/>
    <w:rsid w:val="0081032D"/>
    <w:rsid w:val="00810AAE"/>
    <w:rsid w:val="00811A61"/>
    <w:rsid w:val="00817D50"/>
    <w:rsid w:val="00822101"/>
    <w:rsid w:val="00822607"/>
    <w:rsid w:val="00824170"/>
    <w:rsid w:val="008251D5"/>
    <w:rsid w:val="00826C7F"/>
    <w:rsid w:val="0083093E"/>
    <w:rsid w:val="00832FDC"/>
    <w:rsid w:val="00846D48"/>
    <w:rsid w:val="00850186"/>
    <w:rsid w:val="0085193E"/>
    <w:rsid w:val="008519BD"/>
    <w:rsid w:val="00851DB9"/>
    <w:rsid w:val="008522A6"/>
    <w:rsid w:val="0085233C"/>
    <w:rsid w:val="00856D63"/>
    <w:rsid w:val="00857C4C"/>
    <w:rsid w:val="0086013F"/>
    <w:rsid w:val="0086384A"/>
    <w:rsid w:val="00866805"/>
    <w:rsid w:val="00867156"/>
    <w:rsid w:val="00870D64"/>
    <w:rsid w:val="00871F47"/>
    <w:rsid w:val="008738C0"/>
    <w:rsid w:val="00874964"/>
    <w:rsid w:val="0087502B"/>
    <w:rsid w:val="00875188"/>
    <w:rsid w:val="00876269"/>
    <w:rsid w:val="00881976"/>
    <w:rsid w:val="008823C0"/>
    <w:rsid w:val="00883FC2"/>
    <w:rsid w:val="00885266"/>
    <w:rsid w:val="00887090"/>
    <w:rsid w:val="00894121"/>
    <w:rsid w:val="0089716A"/>
    <w:rsid w:val="008A35AB"/>
    <w:rsid w:val="008A3995"/>
    <w:rsid w:val="008B12F3"/>
    <w:rsid w:val="008B22B8"/>
    <w:rsid w:val="008B715D"/>
    <w:rsid w:val="008C2BAC"/>
    <w:rsid w:val="008C4D6A"/>
    <w:rsid w:val="008C7FEB"/>
    <w:rsid w:val="008D4EB3"/>
    <w:rsid w:val="008D5521"/>
    <w:rsid w:val="008D62AC"/>
    <w:rsid w:val="008E1ACA"/>
    <w:rsid w:val="008E256C"/>
    <w:rsid w:val="008E537C"/>
    <w:rsid w:val="008F51C2"/>
    <w:rsid w:val="008F5622"/>
    <w:rsid w:val="008F5DB9"/>
    <w:rsid w:val="008F692E"/>
    <w:rsid w:val="008F6A0C"/>
    <w:rsid w:val="00902C9C"/>
    <w:rsid w:val="00903A38"/>
    <w:rsid w:val="00903D8E"/>
    <w:rsid w:val="00905903"/>
    <w:rsid w:val="00906A8D"/>
    <w:rsid w:val="009102A2"/>
    <w:rsid w:val="00915CE7"/>
    <w:rsid w:val="00921807"/>
    <w:rsid w:val="00922E01"/>
    <w:rsid w:val="0092460F"/>
    <w:rsid w:val="0092482D"/>
    <w:rsid w:val="0093605D"/>
    <w:rsid w:val="0093634D"/>
    <w:rsid w:val="00937196"/>
    <w:rsid w:val="00940631"/>
    <w:rsid w:val="0094074E"/>
    <w:rsid w:val="009441F9"/>
    <w:rsid w:val="00946E0B"/>
    <w:rsid w:val="0095124A"/>
    <w:rsid w:val="00963C80"/>
    <w:rsid w:val="00966B9A"/>
    <w:rsid w:val="009677A0"/>
    <w:rsid w:val="00977FBE"/>
    <w:rsid w:val="0098700C"/>
    <w:rsid w:val="0099100A"/>
    <w:rsid w:val="00994FA5"/>
    <w:rsid w:val="00995D70"/>
    <w:rsid w:val="009A0535"/>
    <w:rsid w:val="009A2C10"/>
    <w:rsid w:val="009A34F6"/>
    <w:rsid w:val="009A42E9"/>
    <w:rsid w:val="009A44FF"/>
    <w:rsid w:val="009A5B31"/>
    <w:rsid w:val="009A63AD"/>
    <w:rsid w:val="009A74A4"/>
    <w:rsid w:val="009B134D"/>
    <w:rsid w:val="009B33CF"/>
    <w:rsid w:val="009C506E"/>
    <w:rsid w:val="009C7FDE"/>
    <w:rsid w:val="009D0791"/>
    <w:rsid w:val="009D31AF"/>
    <w:rsid w:val="009D3518"/>
    <w:rsid w:val="009E01B6"/>
    <w:rsid w:val="009E0D7F"/>
    <w:rsid w:val="009E185B"/>
    <w:rsid w:val="009E5044"/>
    <w:rsid w:val="009E5324"/>
    <w:rsid w:val="009E64F7"/>
    <w:rsid w:val="009E6BB0"/>
    <w:rsid w:val="009F365F"/>
    <w:rsid w:val="009F5A74"/>
    <w:rsid w:val="009F61A4"/>
    <w:rsid w:val="009F66DC"/>
    <w:rsid w:val="009F74C3"/>
    <w:rsid w:val="00A00BE2"/>
    <w:rsid w:val="00A00BEC"/>
    <w:rsid w:val="00A00C1B"/>
    <w:rsid w:val="00A023D4"/>
    <w:rsid w:val="00A068A9"/>
    <w:rsid w:val="00A129DF"/>
    <w:rsid w:val="00A15D8B"/>
    <w:rsid w:val="00A2239B"/>
    <w:rsid w:val="00A271C6"/>
    <w:rsid w:val="00A31335"/>
    <w:rsid w:val="00A317D9"/>
    <w:rsid w:val="00A32DE9"/>
    <w:rsid w:val="00A33269"/>
    <w:rsid w:val="00A339AB"/>
    <w:rsid w:val="00A33E0F"/>
    <w:rsid w:val="00A363F9"/>
    <w:rsid w:val="00A37951"/>
    <w:rsid w:val="00A37AC6"/>
    <w:rsid w:val="00A40A9B"/>
    <w:rsid w:val="00A4332E"/>
    <w:rsid w:val="00A47889"/>
    <w:rsid w:val="00A533A6"/>
    <w:rsid w:val="00A541F7"/>
    <w:rsid w:val="00A5690B"/>
    <w:rsid w:val="00A56B30"/>
    <w:rsid w:val="00A57526"/>
    <w:rsid w:val="00A57B9B"/>
    <w:rsid w:val="00A603FD"/>
    <w:rsid w:val="00A6050E"/>
    <w:rsid w:val="00A61AEA"/>
    <w:rsid w:val="00A644F5"/>
    <w:rsid w:val="00A67D4A"/>
    <w:rsid w:val="00A7268B"/>
    <w:rsid w:val="00A729DF"/>
    <w:rsid w:val="00A7301C"/>
    <w:rsid w:val="00A74C38"/>
    <w:rsid w:val="00A750B6"/>
    <w:rsid w:val="00A911D7"/>
    <w:rsid w:val="00AA712F"/>
    <w:rsid w:val="00AB0040"/>
    <w:rsid w:val="00AB3A5D"/>
    <w:rsid w:val="00AB4F32"/>
    <w:rsid w:val="00AC1DEE"/>
    <w:rsid w:val="00AC2C07"/>
    <w:rsid w:val="00AC45B2"/>
    <w:rsid w:val="00AC616D"/>
    <w:rsid w:val="00AC74C3"/>
    <w:rsid w:val="00AD07D0"/>
    <w:rsid w:val="00AD19C5"/>
    <w:rsid w:val="00AD3102"/>
    <w:rsid w:val="00AD4814"/>
    <w:rsid w:val="00AD568C"/>
    <w:rsid w:val="00AE24F6"/>
    <w:rsid w:val="00AE4429"/>
    <w:rsid w:val="00AE7E21"/>
    <w:rsid w:val="00AF0607"/>
    <w:rsid w:val="00AF1EF8"/>
    <w:rsid w:val="00AF3C2A"/>
    <w:rsid w:val="00B01EFA"/>
    <w:rsid w:val="00B0244F"/>
    <w:rsid w:val="00B070B1"/>
    <w:rsid w:val="00B105C1"/>
    <w:rsid w:val="00B134DB"/>
    <w:rsid w:val="00B13AD4"/>
    <w:rsid w:val="00B14864"/>
    <w:rsid w:val="00B14B22"/>
    <w:rsid w:val="00B155EF"/>
    <w:rsid w:val="00B15A03"/>
    <w:rsid w:val="00B22655"/>
    <w:rsid w:val="00B22701"/>
    <w:rsid w:val="00B33C00"/>
    <w:rsid w:val="00B3729C"/>
    <w:rsid w:val="00B37D5D"/>
    <w:rsid w:val="00B424F2"/>
    <w:rsid w:val="00B46AF8"/>
    <w:rsid w:val="00B47955"/>
    <w:rsid w:val="00B47C9B"/>
    <w:rsid w:val="00B51678"/>
    <w:rsid w:val="00B516A4"/>
    <w:rsid w:val="00B52C72"/>
    <w:rsid w:val="00B54DDD"/>
    <w:rsid w:val="00B629B6"/>
    <w:rsid w:val="00B62CF4"/>
    <w:rsid w:val="00B7141D"/>
    <w:rsid w:val="00B726D4"/>
    <w:rsid w:val="00B74D4A"/>
    <w:rsid w:val="00B757DA"/>
    <w:rsid w:val="00B81A6C"/>
    <w:rsid w:val="00B81C7D"/>
    <w:rsid w:val="00B84AA6"/>
    <w:rsid w:val="00B85F4B"/>
    <w:rsid w:val="00B86326"/>
    <w:rsid w:val="00B86BE6"/>
    <w:rsid w:val="00B94AD5"/>
    <w:rsid w:val="00B953D3"/>
    <w:rsid w:val="00B95B93"/>
    <w:rsid w:val="00B96A13"/>
    <w:rsid w:val="00B96EF6"/>
    <w:rsid w:val="00BA0749"/>
    <w:rsid w:val="00BA1307"/>
    <w:rsid w:val="00BA3EA2"/>
    <w:rsid w:val="00BA4CAC"/>
    <w:rsid w:val="00BB0286"/>
    <w:rsid w:val="00BB0595"/>
    <w:rsid w:val="00BB1705"/>
    <w:rsid w:val="00BC2A5C"/>
    <w:rsid w:val="00BD150D"/>
    <w:rsid w:val="00BD4CF8"/>
    <w:rsid w:val="00BD6354"/>
    <w:rsid w:val="00BD6ABA"/>
    <w:rsid w:val="00BD73A7"/>
    <w:rsid w:val="00BD74CA"/>
    <w:rsid w:val="00BE0894"/>
    <w:rsid w:val="00BE52C8"/>
    <w:rsid w:val="00BF18CF"/>
    <w:rsid w:val="00BF403F"/>
    <w:rsid w:val="00BF56B6"/>
    <w:rsid w:val="00C026FD"/>
    <w:rsid w:val="00C03B4B"/>
    <w:rsid w:val="00C03C8F"/>
    <w:rsid w:val="00C07ADE"/>
    <w:rsid w:val="00C07D8E"/>
    <w:rsid w:val="00C13E96"/>
    <w:rsid w:val="00C15D8E"/>
    <w:rsid w:val="00C23835"/>
    <w:rsid w:val="00C23AD6"/>
    <w:rsid w:val="00C30C0D"/>
    <w:rsid w:val="00C3551D"/>
    <w:rsid w:val="00C355C7"/>
    <w:rsid w:val="00C364AE"/>
    <w:rsid w:val="00C36A38"/>
    <w:rsid w:val="00C40151"/>
    <w:rsid w:val="00C41A20"/>
    <w:rsid w:val="00C43EA3"/>
    <w:rsid w:val="00C44CA0"/>
    <w:rsid w:val="00C451D2"/>
    <w:rsid w:val="00C45851"/>
    <w:rsid w:val="00C45C11"/>
    <w:rsid w:val="00C50B6A"/>
    <w:rsid w:val="00C5259C"/>
    <w:rsid w:val="00C53697"/>
    <w:rsid w:val="00C53F48"/>
    <w:rsid w:val="00C55C9F"/>
    <w:rsid w:val="00C5681C"/>
    <w:rsid w:val="00C6325A"/>
    <w:rsid w:val="00C645C3"/>
    <w:rsid w:val="00C64E30"/>
    <w:rsid w:val="00C64F5E"/>
    <w:rsid w:val="00C66913"/>
    <w:rsid w:val="00C67278"/>
    <w:rsid w:val="00C71554"/>
    <w:rsid w:val="00C76CFA"/>
    <w:rsid w:val="00C80B9B"/>
    <w:rsid w:val="00C843BA"/>
    <w:rsid w:val="00C84D11"/>
    <w:rsid w:val="00C94813"/>
    <w:rsid w:val="00C953FB"/>
    <w:rsid w:val="00C95A5B"/>
    <w:rsid w:val="00CA1AD3"/>
    <w:rsid w:val="00CA616D"/>
    <w:rsid w:val="00CB146B"/>
    <w:rsid w:val="00CC01C2"/>
    <w:rsid w:val="00CC673D"/>
    <w:rsid w:val="00CD1A24"/>
    <w:rsid w:val="00CD3C9D"/>
    <w:rsid w:val="00CD5933"/>
    <w:rsid w:val="00CD5985"/>
    <w:rsid w:val="00CD7D85"/>
    <w:rsid w:val="00CE011F"/>
    <w:rsid w:val="00CE017E"/>
    <w:rsid w:val="00CE1EF2"/>
    <w:rsid w:val="00CE384F"/>
    <w:rsid w:val="00CE3FE4"/>
    <w:rsid w:val="00CE6008"/>
    <w:rsid w:val="00CE7AC6"/>
    <w:rsid w:val="00CF060A"/>
    <w:rsid w:val="00CF4080"/>
    <w:rsid w:val="00CF63B5"/>
    <w:rsid w:val="00D00B04"/>
    <w:rsid w:val="00D0123E"/>
    <w:rsid w:val="00D051C7"/>
    <w:rsid w:val="00D05BD3"/>
    <w:rsid w:val="00D11DCD"/>
    <w:rsid w:val="00D12A9D"/>
    <w:rsid w:val="00D138AB"/>
    <w:rsid w:val="00D157ED"/>
    <w:rsid w:val="00D15F1E"/>
    <w:rsid w:val="00D1754E"/>
    <w:rsid w:val="00D21638"/>
    <w:rsid w:val="00D30F50"/>
    <w:rsid w:val="00D33F6F"/>
    <w:rsid w:val="00D3580E"/>
    <w:rsid w:val="00D362F0"/>
    <w:rsid w:val="00D369F7"/>
    <w:rsid w:val="00D37C8B"/>
    <w:rsid w:val="00D44EB7"/>
    <w:rsid w:val="00D51D33"/>
    <w:rsid w:val="00D51F44"/>
    <w:rsid w:val="00D53794"/>
    <w:rsid w:val="00D5555F"/>
    <w:rsid w:val="00D608BE"/>
    <w:rsid w:val="00D6100F"/>
    <w:rsid w:val="00D67190"/>
    <w:rsid w:val="00D737F3"/>
    <w:rsid w:val="00D74B33"/>
    <w:rsid w:val="00D802B9"/>
    <w:rsid w:val="00D82884"/>
    <w:rsid w:val="00D90B61"/>
    <w:rsid w:val="00D92336"/>
    <w:rsid w:val="00D93C53"/>
    <w:rsid w:val="00D94323"/>
    <w:rsid w:val="00D94ECC"/>
    <w:rsid w:val="00D9754C"/>
    <w:rsid w:val="00DA425E"/>
    <w:rsid w:val="00DA426E"/>
    <w:rsid w:val="00DB092E"/>
    <w:rsid w:val="00DB0C60"/>
    <w:rsid w:val="00DB1FB1"/>
    <w:rsid w:val="00DB47A2"/>
    <w:rsid w:val="00DB54B1"/>
    <w:rsid w:val="00DB5ABA"/>
    <w:rsid w:val="00DC0F07"/>
    <w:rsid w:val="00DC54C0"/>
    <w:rsid w:val="00DC734F"/>
    <w:rsid w:val="00DD15FA"/>
    <w:rsid w:val="00DD3C2C"/>
    <w:rsid w:val="00DD3CCB"/>
    <w:rsid w:val="00DD4A45"/>
    <w:rsid w:val="00DE061A"/>
    <w:rsid w:val="00DE068B"/>
    <w:rsid w:val="00DE0B51"/>
    <w:rsid w:val="00DE37E4"/>
    <w:rsid w:val="00DE7057"/>
    <w:rsid w:val="00DF5D19"/>
    <w:rsid w:val="00DF5ED5"/>
    <w:rsid w:val="00E007CB"/>
    <w:rsid w:val="00E04881"/>
    <w:rsid w:val="00E104EC"/>
    <w:rsid w:val="00E10C2B"/>
    <w:rsid w:val="00E125B5"/>
    <w:rsid w:val="00E13BDF"/>
    <w:rsid w:val="00E148D4"/>
    <w:rsid w:val="00E16C1E"/>
    <w:rsid w:val="00E209A4"/>
    <w:rsid w:val="00E25535"/>
    <w:rsid w:val="00E3044D"/>
    <w:rsid w:val="00E33741"/>
    <w:rsid w:val="00E40A96"/>
    <w:rsid w:val="00E42023"/>
    <w:rsid w:val="00E4242A"/>
    <w:rsid w:val="00E44288"/>
    <w:rsid w:val="00E44748"/>
    <w:rsid w:val="00E476B0"/>
    <w:rsid w:val="00E476DF"/>
    <w:rsid w:val="00E47C25"/>
    <w:rsid w:val="00E5125D"/>
    <w:rsid w:val="00E6100A"/>
    <w:rsid w:val="00E62CB3"/>
    <w:rsid w:val="00E6394B"/>
    <w:rsid w:val="00E66AC2"/>
    <w:rsid w:val="00E67705"/>
    <w:rsid w:val="00E70115"/>
    <w:rsid w:val="00E71441"/>
    <w:rsid w:val="00E7255C"/>
    <w:rsid w:val="00E76262"/>
    <w:rsid w:val="00E77BF0"/>
    <w:rsid w:val="00E824F4"/>
    <w:rsid w:val="00E83CA3"/>
    <w:rsid w:val="00E9110C"/>
    <w:rsid w:val="00E923A9"/>
    <w:rsid w:val="00E95123"/>
    <w:rsid w:val="00E95C6D"/>
    <w:rsid w:val="00E970A2"/>
    <w:rsid w:val="00E97EAB"/>
    <w:rsid w:val="00EA03FB"/>
    <w:rsid w:val="00EA1704"/>
    <w:rsid w:val="00EA5B88"/>
    <w:rsid w:val="00EA6E05"/>
    <w:rsid w:val="00EA7FD8"/>
    <w:rsid w:val="00EB1A92"/>
    <w:rsid w:val="00EB6A5F"/>
    <w:rsid w:val="00EB6EE0"/>
    <w:rsid w:val="00EC4F5A"/>
    <w:rsid w:val="00ED079F"/>
    <w:rsid w:val="00ED0F3F"/>
    <w:rsid w:val="00ED1514"/>
    <w:rsid w:val="00ED2BA3"/>
    <w:rsid w:val="00ED4348"/>
    <w:rsid w:val="00ED713C"/>
    <w:rsid w:val="00EE2341"/>
    <w:rsid w:val="00EE3271"/>
    <w:rsid w:val="00EE3657"/>
    <w:rsid w:val="00EE371B"/>
    <w:rsid w:val="00EF39A4"/>
    <w:rsid w:val="00EF6ED5"/>
    <w:rsid w:val="00F033E1"/>
    <w:rsid w:val="00F12463"/>
    <w:rsid w:val="00F205B9"/>
    <w:rsid w:val="00F20B29"/>
    <w:rsid w:val="00F239E3"/>
    <w:rsid w:val="00F274A6"/>
    <w:rsid w:val="00F31918"/>
    <w:rsid w:val="00F31A0B"/>
    <w:rsid w:val="00F33E1E"/>
    <w:rsid w:val="00F41296"/>
    <w:rsid w:val="00F442F7"/>
    <w:rsid w:val="00F44E7F"/>
    <w:rsid w:val="00F456FF"/>
    <w:rsid w:val="00F536D6"/>
    <w:rsid w:val="00F53C9E"/>
    <w:rsid w:val="00F549C1"/>
    <w:rsid w:val="00F5740C"/>
    <w:rsid w:val="00F6080E"/>
    <w:rsid w:val="00F625F1"/>
    <w:rsid w:val="00F62E04"/>
    <w:rsid w:val="00F756A7"/>
    <w:rsid w:val="00F75E79"/>
    <w:rsid w:val="00F76DF8"/>
    <w:rsid w:val="00F77131"/>
    <w:rsid w:val="00F80EB6"/>
    <w:rsid w:val="00F815BE"/>
    <w:rsid w:val="00F81CC2"/>
    <w:rsid w:val="00F82193"/>
    <w:rsid w:val="00F83882"/>
    <w:rsid w:val="00F838CE"/>
    <w:rsid w:val="00F84D51"/>
    <w:rsid w:val="00F8740A"/>
    <w:rsid w:val="00F8759A"/>
    <w:rsid w:val="00F93F4E"/>
    <w:rsid w:val="00F94282"/>
    <w:rsid w:val="00F96F37"/>
    <w:rsid w:val="00F97968"/>
    <w:rsid w:val="00FA10CE"/>
    <w:rsid w:val="00FA1B8B"/>
    <w:rsid w:val="00FA2F69"/>
    <w:rsid w:val="00FA5B42"/>
    <w:rsid w:val="00FB005B"/>
    <w:rsid w:val="00FB0843"/>
    <w:rsid w:val="00FB28E8"/>
    <w:rsid w:val="00FB4622"/>
    <w:rsid w:val="00FB4D49"/>
    <w:rsid w:val="00FB741C"/>
    <w:rsid w:val="00FB7432"/>
    <w:rsid w:val="00FB7781"/>
    <w:rsid w:val="00FC04F5"/>
    <w:rsid w:val="00FC1A23"/>
    <w:rsid w:val="00FC4307"/>
    <w:rsid w:val="00FC4641"/>
    <w:rsid w:val="00FD0F2A"/>
    <w:rsid w:val="00FD10A6"/>
    <w:rsid w:val="00FD3368"/>
    <w:rsid w:val="00FD67D2"/>
    <w:rsid w:val="00FE77D9"/>
    <w:rsid w:val="00FF3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."/>
  <w:listSeparator w:val=","/>
  <w14:docId w14:val="21266856"/>
  <w15:docId w15:val="{C2D8144A-3625-463F-BB2B-152C81988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4EB3"/>
    <w:pPr>
      <w:spacing w:after="240"/>
    </w:pPr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rsid w:val="00E824F4"/>
    <w:pPr>
      <w:jc w:val="center"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rsid w:val="00E824F4"/>
    <w:pPr>
      <w:spacing w:after="360"/>
      <w:jc w:val="center"/>
      <w:outlineLvl w:val="1"/>
    </w:pPr>
  </w:style>
  <w:style w:type="paragraph" w:styleId="Heading3">
    <w:name w:val="heading 3"/>
    <w:basedOn w:val="Normal"/>
    <w:next w:val="Normal"/>
    <w:qFormat/>
    <w:rsid w:val="00E824F4"/>
    <w:pPr>
      <w:keepNext/>
      <w:outlineLvl w:val="2"/>
    </w:pPr>
    <w:rPr>
      <w:b/>
      <w:bCs/>
    </w:rPr>
  </w:style>
  <w:style w:type="paragraph" w:styleId="Heading7">
    <w:name w:val="heading 7"/>
    <w:basedOn w:val="Normal"/>
    <w:next w:val="Normal"/>
    <w:link w:val="Heading7Char"/>
    <w:qFormat/>
    <w:rsid w:val="00D051C7"/>
    <w:pPr>
      <w:spacing w:before="240" w:after="60"/>
      <w:outlineLvl w:val="6"/>
    </w:pPr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mes">
    <w:name w:val="Names"/>
    <w:basedOn w:val="Normal"/>
    <w:rsid w:val="00E824F4"/>
    <w:pPr>
      <w:tabs>
        <w:tab w:val="left" w:pos="3960"/>
      </w:tabs>
      <w:spacing w:before="240"/>
    </w:pPr>
  </w:style>
  <w:style w:type="paragraph" w:styleId="Header">
    <w:name w:val="header"/>
    <w:basedOn w:val="Normal"/>
    <w:link w:val="HeaderChar"/>
    <w:rsid w:val="00905903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rsid w:val="00905903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rsid w:val="00905903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rsid w:val="00905903"/>
    <w:rPr>
      <w:sz w:val="24"/>
      <w:szCs w:val="24"/>
      <w:lang w:val="en-US" w:eastAsia="en-US"/>
    </w:rPr>
  </w:style>
  <w:style w:type="table" w:styleId="TableGrid">
    <w:name w:val="Table Grid"/>
    <w:basedOn w:val="TableNormal"/>
    <w:uiPriority w:val="59"/>
    <w:rsid w:val="00130D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59"/>
    <w:rsid w:val="00FB4622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7Char">
    <w:name w:val="Heading 7 Char"/>
    <w:basedOn w:val="DefaultParagraphFont"/>
    <w:link w:val="Heading7"/>
    <w:rsid w:val="00D051C7"/>
    <w:rPr>
      <w:sz w:val="24"/>
      <w:szCs w:val="24"/>
      <w:lang w:val="en-GB" w:eastAsia="en-US"/>
    </w:rPr>
  </w:style>
  <w:style w:type="paragraph" w:styleId="BalloonText">
    <w:name w:val="Balloon Text"/>
    <w:basedOn w:val="Normal"/>
    <w:link w:val="BalloonTextChar"/>
    <w:semiHidden/>
    <w:unhideWhenUsed/>
    <w:rsid w:val="00DF5ED5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DF5ED5"/>
    <w:rPr>
      <w:rFonts w:ascii="Segoe UI" w:hAnsi="Segoe UI" w:cs="Segoe UI"/>
      <w:sz w:val="18"/>
      <w:szCs w:val="18"/>
      <w:lang w:val="en-US" w:eastAsia="en-US"/>
    </w:rPr>
  </w:style>
  <w:style w:type="paragraph" w:styleId="Revision">
    <w:name w:val="Revision"/>
    <w:hidden/>
    <w:uiPriority w:val="99"/>
    <w:semiHidden/>
    <w:rsid w:val="00DF5ED5"/>
    <w:rPr>
      <w:sz w:val="24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0454A3"/>
    <w:pPr>
      <w:ind w:left="720"/>
      <w:contextualSpacing/>
    </w:pPr>
  </w:style>
  <w:style w:type="character" w:styleId="CommentReference">
    <w:name w:val="annotation reference"/>
    <w:basedOn w:val="DefaultParagraphFont"/>
    <w:semiHidden/>
    <w:unhideWhenUsed/>
    <w:rsid w:val="006E26EB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6E26E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6E26EB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6E26E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6E26EB"/>
    <w:rPr>
      <w:b/>
      <w:bCs/>
      <w:lang w:val="en-US" w:eastAsia="en-US"/>
    </w:rPr>
  </w:style>
  <w:style w:type="paragraph" w:customStyle="1" w:styleId="ParaAttribute2">
    <w:name w:val="ParaAttribute2"/>
    <w:rsid w:val="00C3551D"/>
    <w:pPr>
      <w:tabs>
        <w:tab w:val="left" w:pos="7920"/>
      </w:tabs>
      <w:spacing w:after="120"/>
      <w:jc w:val="center"/>
    </w:pPr>
    <w:rPr>
      <w:rFonts w:eastAsia="Batang"/>
    </w:rPr>
  </w:style>
  <w:style w:type="paragraph" w:customStyle="1" w:styleId="ParaAttribute5">
    <w:name w:val="ParaAttribute5"/>
    <w:rsid w:val="00C3551D"/>
    <w:pPr>
      <w:tabs>
        <w:tab w:val="left" w:pos="7920"/>
      </w:tabs>
      <w:spacing w:after="120"/>
      <w:jc w:val="both"/>
    </w:pPr>
    <w:rPr>
      <w:rFonts w:eastAsia="Batang"/>
    </w:rPr>
  </w:style>
  <w:style w:type="paragraph" w:customStyle="1" w:styleId="ParaAttribute10">
    <w:name w:val="ParaAttribute10"/>
    <w:rsid w:val="00C3551D"/>
    <w:pPr>
      <w:tabs>
        <w:tab w:val="left" w:pos="7920"/>
      </w:tabs>
    </w:pPr>
    <w:rPr>
      <w:rFonts w:eastAsia="Batang"/>
    </w:rPr>
  </w:style>
  <w:style w:type="paragraph" w:customStyle="1" w:styleId="ParaAttribute11">
    <w:name w:val="ParaAttribute11"/>
    <w:rsid w:val="00C3551D"/>
    <w:pPr>
      <w:tabs>
        <w:tab w:val="left" w:pos="7920"/>
      </w:tabs>
      <w:jc w:val="center"/>
    </w:pPr>
    <w:rPr>
      <w:rFonts w:eastAsia="Batang"/>
    </w:rPr>
  </w:style>
  <w:style w:type="paragraph" w:customStyle="1" w:styleId="ParaAttribute12">
    <w:name w:val="ParaAttribute12"/>
    <w:rsid w:val="00C3551D"/>
    <w:pPr>
      <w:tabs>
        <w:tab w:val="left" w:pos="7920"/>
      </w:tabs>
      <w:spacing w:after="120"/>
      <w:jc w:val="center"/>
    </w:pPr>
    <w:rPr>
      <w:rFonts w:eastAsia="Batang"/>
    </w:rPr>
  </w:style>
  <w:style w:type="character" w:customStyle="1" w:styleId="CharAttribute14">
    <w:name w:val="CharAttribute14"/>
    <w:rsid w:val="00C3551D"/>
    <w:rPr>
      <w:rFonts w:ascii="Arial" w:eastAsia="Times New Roman"/>
      <w:b/>
    </w:rPr>
  </w:style>
  <w:style w:type="character" w:customStyle="1" w:styleId="CharAttribute17">
    <w:name w:val="CharAttribute17"/>
    <w:rsid w:val="00C3551D"/>
    <w:rPr>
      <w:rFonts w:ascii="Arial" w:eastAsia="Times New Roman"/>
      <w:b/>
      <w:color w:val="FFFFFF"/>
      <w:sz w:val="24"/>
    </w:rPr>
  </w:style>
  <w:style w:type="paragraph" w:customStyle="1" w:styleId="ParaAttribute30">
    <w:name w:val="ParaAttribute30"/>
    <w:rsid w:val="00137A1D"/>
    <w:pPr>
      <w:tabs>
        <w:tab w:val="left" w:pos="7920"/>
      </w:tabs>
      <w:jc w:val="both"/>
    </w:pPr>
    <w:rPr>
      <w:rFonts w:eastAsia="Batang"/>
    </w:rPr>
  </w:style>
  <w:style w:type="paragraph" w:customStyle="1" w:styleId="ParaAttribute31">
    <w:name w:val="ParaAttribute31"/>
    <w:rsid w:val="00137A1D"/>
    <w:pPr>
      <w:keepNext/>
      <w:tabs>
        <w:tab w:val="left" w:pos="7920"/>
      </w:tabs>
    </w:pPr>
    <w:rPr>
      <w:rFonts w:eastAsia="Batang"/>
    </w:rPr>
  </w:style>
  <w:style w:type="paragraph" w:styleId="NormalWeb">
    <w:name w:val="Normal (Web)"/>
    <w:basedOn w:val="Normal"/>
    <w:uiPriority w:val="99"/>
    <w:unhideWhenUsed/>
    <w:rsid w:val="00413A90"/>
    <w:pPr>
      <w:spacing w:before="100" w:beforeAutospacing="1" w:after="100" w:afterAutospacing="1"/>
    </w:pPr>
    <w:rPr>
      <w:lang w:val="en-ZA" w:eastAsia="en-Z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386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8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44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s%20and%20Settings\NdlelaTL\My%20Documents\Templates\Draft%20templates\Minutes%20of%20meeting%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Meeting Minutes 240-56356288" ma:contentTypeID="0x0101003A3CBA33350AB442B46327284C9FECB800B4A560481A7BFE4CA5F0B6464EF13672" ma:contentTypeVersion="0" ma:contentTypeDescription="" ma:contentTypeScope="" ma:versionID="08c5ecd310e09adb9d2cbe34081ba24b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a8995fe98d24e93687606c37ab0daf8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CD1B7D-95F3-4958-A3DD-21A94A1FF48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B2687E8-5002-4AA9-9C89-9585C7073D1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F83F9BC-623A-4A60-9A01-AC998F458BA7}">
  <ds:schemaRefs>
    <ds:schemaRef ds:uri="http://purl.org/dc/terms/"/>
    <ds:schemaRef ds:uri="http://purl.org/dc/dcmitype/"/>
    <ds:schemaRef ds:uri="http://www.w3.org/XML/1998/namespace"/>
    <ds:schemaRef ds:uri="http://purl.org/dc/elements/1.1/"/>
    <ds:schemaRef ds:uri="http://schemas.microsoft.com/office/2006/documentManagement/types"/>
    <ds:schemaRef ds:uri="http://schemas.microsoft.com/office/2006/metadata/properties"/>
    <ds:schemaRef ds:uri="http://schemas.microsoft.com/office/infopath/2007/PartnerControls"/>
    <ds:schemaRef ds:uri="http://schemas.openxmlformats.org/package/2006/metadata/core-properties"/>
  </ds:schemaRefs>
</ds:datastoreItem>
</file>

<file path=customXml/itemProps4.xml><?xml version="1.0" encoding="utf-8"?>
<ds:datastoreItem xmlns:ds="http://schemas.openxmlformats.org/officeDocument/2006/customXml" ds:itemID="{95743F41-EF79-48DE-8BC9-CCE59111BD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Minutes of meeting template.dot</Template>
  <TotalTime>0</TotalTime>
  <Pages>12</Pages>
  <Words>929</Words>
  <Characters>5299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6216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NdlelaTL</dc:creator>
  <cp:lastModifiedBy>Rishi Hariram</cp:lastModifiedBy>
  <cp:revision>2</cp:revision>
  <cp:lastPrinted>2016-06-14T09:59:00Z</cp:lastPrinted>
  <dcterms:created xsi:type="dcterms:W3CDTF">2020-09-23T12:27:00Z</dcterms:created>
  <dcterms:modified xsi:type="dcterms:W3CDTF">2020-09-23T12:27:00Z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0x0101003A3CBA33350AB442B46327284C9FECB800B4A560481A7BFE4CA5F0B6464EF13672</vt:lpwstr>
  </property>
</Properties>
</file>